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19849BC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0A3254D5" w:rsidR="00321362" w:rsidRPr="00B67595" w:rsidRDefault="004A214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4A2146">
              <w:rPr>
                <w:rFonts w:ascii="Arial Narrow" w:hAnsi="Arial Narrow" w:cs="Tahoma"/>
                <w:sz w:val="36"/>
                <w:lang w:val="id-ID"/>
              </w:rPr>
              <w:t>COMP6048</w:t>
            </w:r>
          </w:p>
          <w:p w14:paraId="36656A16" w14:textId="6AEFF5D5" w:rsidR="00235C36" w:rsidRPr="00876A58" w:rsidRDefault="004A214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Structures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44E47CCA" w:rsidR="00F80742" w:rsidRPr="00DF718C" w:rsidRDefault="00357554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3BEFD1FB" w:rsidR="000732DF" w:rsidRPr="0036420F" w:rsidRDefault="006D157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D1576">
              <w:rPr>
                <w:rFonts w:ascii="Arial" w:hAnsi="Arial" w:cs="Arial"/>
                <w:b/>
                <w:sz w:val="20"/>
              </w:rPr>
              <w:t>E213-COMP6048-DZ11-01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32892D1" w:rsidR="00535DA7" w:rsidRPr="00D330E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D330E1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D330E1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89CF642" w14:textId="77777777" w:rsidR="008B335E" w:rsidRPr="00BD0E8D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8A03151" w14:textId="77777777" w:rsidR="008B335E" w:rsidRPr="000C3329" w:rsidRDefault="008B335E" w:rsidP="008B335E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490ED7B" w14:textId="77777777" w:rsidR="008B335E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>dan/</w:t>
      </w:r>
      <w:proofErr w:type="spellStart"/>
      <w:r w:rsidRPr="00F327B8">
        <w:rPr>
          <w:lang w:val="en-ID" w:eastAsia="x-none"/>
        </w:rPr>
        <w:t>atau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bekerja</w:t>
      </w:r>
      <w:proofErr w:type="spellEnd"/>
      <w:r w:rsidRPr="00F327B8">
        <w:rPr>
          <w:lang w:val="en-ID" w:eastAsia="x-none"/>
        </w:rPr>
        <w:t xml:space="preserve"> </w:t>
      </w:r>
      <w:proofErr w:type="spellStart"/>
      <w:r w:rsidRPr="00F327B8">
        <w:rPr>
          <w:lang w:val="en-ID" w:eastAsia="x-none"/>
        </w:rPr>
        <w:t>sama</w:t>
      </w:r>
      <w:proofErr w:type="spellEnd"/>
      <w:r w:rsidRPr="00F327B8">
        <w:rPr>
          <w:lang w:val="en-ID" w:eastAsia="x-none"/>
        </w:rPr>
        <w:t xml:space="preserve"> </w:t>
      </w:r>
      <w:r w:rsidRPr="00F327B8">
        <w:rPr>
          <w:lang w:val="id-ID" w:eastAsia="x-none"/>
        </w:rPr>
        <w:t xml:space="preserve">dengan </w:t>
      </w:r>
      <w:proofErr w:type="spellStart"/>
      <w:r>
        <w:t>mahasiswa</w:t>
      </w:r>
      <w:proofErr w:type="spellEnd"/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26F36798" w14:textId="77777777" w:rsidR="008B335E" w:rsidRPr="00F327B8" w:rsidRDefault="008B335E" w:rsidP="008B335E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62D9F8E0" w14:textId="77777777" w:rsidR="008B335E" w:rsidRPr="00C424D7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C424D7">
        <w:t xml:space="preserve"> lain</w:t>
      </w:r>
    </w:p>
    <w:p w14:paraId="5F2D8E3A" w14:textId="77777777" w:rsidR="008B335E" w:rsidRPr="000C3329" w:rsidRDefault="008B335E" w:rsidP="008B335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B633A4" w14:textId="77777777" w:rsidR="008B335E" w:rsidRPr="008B335E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8B335E">
        <w:rPr>
          <w:lang w:eastAsia="x-none"/>
        </w:rPr>
        <w:t>M</w:t>
      </w:r>
      <w:r w:rsidRPr="008B335E">
        <w:rPr>
          <w:lang w:val="id-ID" w:eastAsia="x-none"/>
        </w:rPr>
        <w:t xml:space="preserve">embuka dan menyalin dari </w:t>
      </w:r>
      <w:r w:rsidRPr="008B335E">
        <w:rPr>
          <w:b/>
          <w:bCs/>
          <w:lang w:val="id-ID" w:eastAsia="x-none"/>
        </w:rPr>
        <w:t>BUKU</w:t>
      </w:r>
      <w:r w:rsidRPr="008B335E">
        <w:rPr>
          <w:lang w:val="id-ID" w:eastAsia="x-none"/>
        </w:rPr>
        <w:t xml:space="preserve"> atau </w:t>
      </w:r>
      <w:r w:rsidRPr="008B335E">
        <w:rPr>
          <w:b/>
          <w:bCs/>
          <w:lang w:val="id-ID" w:eastAsia="x-none"/>
        </w:rPr>
        <w:t>CATATAN</w:t>
      </w:r>
      <w:r w:rsidRPr="008B335E">
        <w:rPr>
          <w:lang w:val="id-ID" w:eastAsia="x-none"/>
        </w:rPr>
        <w:t xml:space="preserve">, </w:t>
      </w:r>
      <w:r w:rsidRPr="008B335E">
        <w:rPr>
          <w:b/>
          <w:bCs/>
          <w:lang w:val="id-ID" w:eastAsia="x-none"/>
        </w:rPr>
        <w:t>VIDEO</w:t>
      </w:r>
      <w:r w:rsidRPr="008B335E">
        <w:rPr>
          <w:lang w:val="id-ID" w:eastAsia="x-none"/>
        </w:rPr>
        <w:t xml:space="preserve"> dari pengajar (recording kelas, VBL, Youtube, dsb) dan </w:t>
      </w:r>
      <w:r w:rsidRPr="008B335E">
        <w:rPr>
          <w:b/>
          <w:bCs/>
          <w:lang w:val="id-ID" w:eastAsia="x-none"/>
        </w:rPr>
        <w:t>REFERENSI</w:t>
      </w:r>
      <w:r w:rsidRPr="008B335E">
        <w:rPr>
          <w:lang w:val="id-ID" w:eastAsia="x-none"/>
        </w:rPr>
        <w:t xml:space="preserve"> lainnya</w:t>
      </w:r>
    </w:p>
    <w:p w14:paraId="75E7FBFB" w14:textId="77777777" w:rsidR="008B335E" w:rsidRPr="007567B7" w:rsidRDefault="008B335E" w:rsidP="008B335E">
      <w:pPr>
        <w:spacing w:line="360" w:lineRule="auto"/>
        <w:ind w:left="720"/>
        <w:jc w:val="both"/>
        <w:rPr>
          <w:lang w:val="id-ID"/>
        </w:rPr>
      </w:pPr>
      <w:r w:rsidRPr="008B335E">
        <w:rPr>
          <w:bCs/>
          <w:i/>
          <w:sz w:val="20"/>
          <w:szCs w:val="20"/>
          <w:lang w:eastAsia="x-none"/>
        </w:rPr>
        <w:t>O</w:t>
      </w:r>
      <w:r w:rsidRPr="008B335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5FBAD17B" w14:textId="77777777" w:rsidR="008B335E" w:rsidRDefault="008B335E" w:rsidP="008B335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1D033AEB" w14:textId="77777777" w:rsidR="008B335E" w:rsidRDefault="008B335E" w:rsidP="008B335E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1FF81E0B" w14:textId="77777777" w:rsidR="008B335E" w:rsidRPr="00BD0E8D" w:rsidRDefault="008B335E" w:rsidP="008B335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soal,</w:t>
      </w:r>
    </w:p>
    <w:p w14:paraId="0CA54937" w14:textId="77777777" w:rsidR="008B335E" w:rsidRPr="000C3329" w:rsidRDefault="008B335E" w:rsidP="008B335E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BF685D1" w14:textId="77777777" w:rsidR="008B335E" w:rsidRPr="00BD0E8D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7B787DA9" w14:textId="77777777" w:rsidR="008B335E" w:rsidRPr="000C3329" w:rsidRDefault="008B335E" w:rsidP="008B335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5879BB52" w14:textId="77777777" w:rsidR="008B335E" w:rsidRPr="00BD0E8D" w:rsidRDefault="008B335E" w:rsidP="008B335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1142D9A" w14:textId="77777777" w:rsidR="008B335E" w:rsidRPr="000C3329" w:rsidRDefault="008B335E" w:rsidP="008B335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E264D9B" w14:textId="77777777" w:rsidR="008B335E" w:rsidRPr="00BD0E8D" w:rsidRDefault="008B335E" w:rsidP="008B335E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6E7BF2EC" w14:textId="77777777" w:rsidR="008B335E" w:rsidRPr="00BD0E8D" w:rsidRDefault="008B335E" w:rsidP="008B335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proofErr w:type="spellStart"/>
      <w:r>
        <w:t>mahasiswa</w:t>
      </w:r>
      <w:proofErr w:type="spellEnd"/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proofErr w:type="spellStart"/>
      <w:r>
        <w:rPr>
          <w:b/>
          <w:bCs/>
          <w:u w:val="single"/>
        </w:rPr>
        <w:t>mahasiswa</w:t>
      </w:r>
      <w:proofErr w:type="spellEnd"/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242329BE" w14:textId="77777777" w:rsidR="008B335E" w:rsidRPr="00E30D48" w:rsidRDefault="008B335E" w:rsidP="008B335E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740527FA" w14:textId="77777777" w:rsidR="008B335E" w:rsidRPr="00BD0E8D" w:rsidRDefault="008B335E" w:rsidP="008B335E">
      <w:pPr>
        <w:spacing w:line="360" w:lineRule="auto"/>
        <w:ind w:left="360" w:hanging="360"/>
      </w:pPr>
    </w:p>
    <w:p w14:paraId="04DB8661" w14:textId="77777777" w:rsidR="008B335E" w:rsidRPr="00BD0E8D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, segala jenis pengumpulan </w:t>
      </w:r>
      <w:proofErr w:type="spellStart"/>
      <w:r>
        <w:t>jawaban</w:t>
      </w:r>
      <w:proofErr w:type="spellEnd"/>
      <w:r w:rsidRPr="00BD0E8D">
        <w:rPr>
          <w:lang w:val="id-ID"/>
        </w:rPr>
        <w:t xml:space="preserve"> di luar jadwal tidak dilayani.</w:t>
      </w:r>
    </w:p>
    <w:p w14:paraId="74BEE1B8" w14:textId="77777777" w:rsidR="008B335E" w:rsidRPr="00E30D48" w:rsidRDefault="008B335E" w:rsidP="008B335E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738B4ED3" w14:textId="77777777" w:rsidR="008B335E" w:rsidRDefault="008B335E" w:rsidP="008B335E">
      <w:pPr>
        <w:spacing w:after="200" w:line="276" w:lineRule="auto"/>
        <w:rPr>
          <w:lang w:val="id-ID" w:eastAsia="x-none"/>
        </w:rPr>
      </w:pPr>
      <w:bookmarkStart w:id="0" w:name="_Hlk58908782"/>
      <w:r>
        <w:rPr>
          <w:lang w:val="id-ID" w:eastAsia="x-none"/>
        </w:rPr>
        <w:br w:type="page"/>
      </w:r>
    </w:p>
    <w:p w14:paraId="425BF095" w14:textId="77777777" w:rsidR="008B335E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5C296EC0" w14:textId="77777777" w:rsidR="008B335E" w:rsidRPr="007A56E2" w:rsidRDefault="008B335E" w:rsidP="008B335E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3C8AA7CC" w14:textId="77777777" w:rsidR="008B335E" w:rsidRDefault="008B335E" w:rsidP="008B335E">
      <w:pPr>
        <w:spacing w:line="360" w:lineRule="auto"/>
        <w:ind w:left="360"/>
        <w:jc w:val="both"/>
        <w:rPr>
          <w:lang w:val="id-ID"/>
        </w:rPr>
      </w:pPr>
    </w:p>
    <w:p w14:paraId="2E54141A" w14:textId="77777777" w:rsidR="008B335E" w:rsidRPr="00BE3C75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6A93FEDC" w14:textId="77777777" w:rsidR="008B335E" w:rsidRDefault="008B335E" w:rsidP="008B335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EA30AB" w:rsidRPr="002B1798" w14:paraId="4DFB1EEE" w14:textId="77777777" w:rsidTr="00093EA0">
        <w:tc>
          <w:tcPr>
            <w:tcW w:w="1800" w:type="dxa"/>
            <w:shd w:val="clear" w:color="auto" w:fill="D9D9D9" w:themeFill="background1" w:themeFillShade="D9"/>
          </w:tcPr>
          <w:p w14:paraId="4AA540D2" w14:textId="77777777" w:rsidR="00EA30AB" w:rsidRPr="002B1798" w:rsidRDefault="00EA30AB" w:rsidP="00093EA0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40B49EA4" w14:textId="77777777" w:rsidR="00EA30AB" w:rsidRPr="002B1798" w:rsidRDefault="00EA30AB" w:rsidP="00093EA0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C36D80F" w14:textId="47D11A33" w:rsidR="00EA30AB" w:rsidRPr="002B1798" w:rsidRDefault="00E928F1" w:rsidP="00093E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UAP</w:t>
            </w:r>
          </w:p>
          <w:p w14:paraId="0F0BB987" w14:textId="20549750" w:rsidR="00EA30AB" w:rsidRPr="002B1798" w:rsidRDefault="00E928F1" w:rsidP="00093EA0">
            <w:pPr>
              <w:jc w:val="center"/>
              <w:rPr>
                <w:bCs/>
                <w:i/>
                <w:sz w:val="18"/>
                <w:szCs w:val="18"/>
              </w:rPr>
            </w:pPr>
            <w:r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EA30AB" w14:paraId="1A9AAA2F" w14:textId="77777777" w:rsidTr="00093EA0">
        <w:trPr>
          <w:trHeight w:val="422"/>
        </w:trPr>
        <w:tc>
          <w:tcPr>
            <w:tcW w:w="1800" w:type="dxa"/>
            <w:vAlign w:val="center"/>
          </w:tcPr>
          <w:p w14:paraId="35DE7743" w14:textId="77777777" w:rsidR="00EA30AB" w:rsidRPr="00EA30AB" w:rsidRDefault="00EA30AB" w:rsidP="00093EA0">
            <w:pPr>
              <w:jc w:val="center"/>
              <w:rPr>
                <w:bCs/>
              </w:rPr>
            </w:pPr>
            <w:r w:rsidRPr="00EA30AB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2922746" w14:textId="77777777" w:rsidR="00EA30AB" w:rsidRPr="00EA30AB" w:rsidRDefault="00EA30AB" w:rsidP="00093EA0">
            <w:pPr>
              <w:jc w:val="center"/>
              <w:rPr>
                <w:bCs/>
              </w:rPr>
            </w:pPr>
            <w:r w:rsidRPr="00EA30AB">
              <w:rPr>
                <w:bCs/>
              </w:rPr>
              <w:t>60%</w:t>
            </w:r>
          </w:p>
        </w:tc>
      </w:tr>
    </w:tbl>
    <w:p w14:paraId="3A7F9D66" w14:textId="77777777" w:rsidR="008B335E" w:rsidRDefault="008B335E" w:rsidP="008B335E">
      <w:pPr>
        <w:spacing w:line="360" w:lineRule="auto"/>
        <w:ind w:left="360"/>
        <w:jc w:val="both"/>
        <w:rPr>
          <w:lang w:val="id-ID"/>
        </w:rPr>
      </w:pPr>
    </w:p>
    <w:p w14:paraId="4CC6211B" w14:textId="77777777" w:rsidR="008B335E" w:rsidRPr="00571235" w:rsidRDefault="008B335E" w:rsidP="008B335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7F0D47C" w14:textId="77777777" w:rsidR="008B335E" w:rsidRDefault="008B335E" w:rsidP="008B335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8B335E" w14:paraId="366E2285" w14:textId="77777777" w:rsidTr="00093EA0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D14846C" w14:textId="77777777" w:rsidR="008B335E" w:rsidRPr="007E1E52" w:rsidRDefault="008B335E" w:rsidP="00093EA0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3728E1E0" w14:textId="77777777" w:rsidR="008B335E" w:rsidRPr="00290165" w:rsidRDefault="008B335E" w:rsidP="00093EA0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8B335E" w14:paraId="3511548F" w14:textId="77777777" w:rsidTr="00093EA0">
        <w:trPr>
          <w:trHeight w:val="773"/>
        </w:trPr>
        <w:tc>
          <w:tcPr>
            <w:tcW w:w="4410" w:type="dxa"/>
            <w:vAlign w:val="center"/>
          </w:tcPr>
          <w:p w14:paraId="346C2D44" w14:textId="4FA55B14" w:rsidR="008B335E" w:rsidRPr="00290165" w:rsidRDefault="008B335E" w:rsidP="00093EA0">
            <w:pPr>
              <w:rPr>
                <w:bCs/>
                <w:highlight w:val="yellow"/>
              </w:rPr>
            </w:pPr>
            <w:r w:rsidRPr="008B335E">
              <w:rPr>
                <w:color w:val="000000"/>
                <w:lang w:val="id-ID"/>
              </w:rPr>
              <w:t>Dev-C++ 5.11</w:t>
            </w:r>
          </w:p>
        </w:tc>
      </w:tr>
    </w:tbl>
    <w:p w14:paraId="74E5B708" w14:textId="092485F2" w:rsidR="008B335E" w:rsidRDefault="008B335E" w:rsidP="008B335E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, </w:t>
      </w:r>
      <w:r w:rsidR="00EA30AB"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dan </w:t>
      </w:r>
      <w:proofErr w:type="spellStart"/>
      <w:r w:rsidRPr="00EA30AB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uap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2BAB99E1" w14:textId="66EF6389" w:rsidR="008B335E" w:rsidRDefault="008B335E" w:rsidP="008B335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EA30AB">
        <w:rPr>
          <w:rStyle w:val="longtext"/>
          <w:i/>
          <w:iCs/>
          <w:sz w:val="18"/>
          <w:szCs w:val="18"/>
        </w:rPr>
        <w:t xml:space="preserve">assignment and final exam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3E3E9D" w14:paraId="444C789F" w14:textId="77777777" w:rsidTr="003E3E9D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13B1CD5" w14:textId="77777777" w:rsidR="003E3E9D" w:rsidRPr="007E1E52" w:rsidRDefault="003E3E9D" w:rsidP="00093EA0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3CE1E41" w14:textId="77777777" w:rsidR="003E3E9D" w:rsidRPr="007E1E52" w:rsidRDefault="003E3E9D" w:rsidP="00093EA0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CF6FB8E" w14:textId="77777777" w:rsidR="003E3E9D" w:rsidRPr="002B1798" w:rsidRDefault="003E3E9D" w:rsidP="00093EA0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A1D622F" w14:textId="77777777" w:rsidR="003E3E9D" w:rsidRPr="007E1E52" w:rsidRDefault="003E3E9D" w:rsidP="00093EA0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3E3E9D" w14:paraId="3F5166BE" w14:textId="77777777" w:rsidTr="003E3E9D">
        <w:trPr>
          <w:trHeight w:val="620"/>
        </w:trPr>
        <w:tc>
          <w:tcPr>
            <w:tcW w:w="3005" w:type="dxa"/>
            <w:vAlign w:val="center"/>
          </w:tcPr>
          <w:p w14:paraId="2D226B80" w14:textId="77777777" w:rsidR="003E3E9D" w:rsidRDefault="003E3E9D" w:rsidP="003E3E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44BC338B" w14:textId="3E29D25B" w:rsidR="003E3E9D" w:rsidRPr="007E1E52" w:rsidRDefault="003E3E9D" w:rsidP="00093EA0">
            <w:pPr>
              <w:rPr>
                <w:bCs/>
              </w:rPr>
            </w:pPr>
          </w:p>
        </w:tc>
        <w:tc>
          <w:tcPr>
            <w:tcW w:w="3005" w:type="dxa"/>
            <w:vAlign w:val="center"/>
          </w:tcPr>
          <w:p w14:paraId="16A58AF2" w14:textId="77777777" w:rsidR="003E3E9D" w:rsidRDefault="003E3E9D" w:rsidP="003E3E9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CPP </w:t>
            </w:r>
          </w:p>
          <w:p w14:paraId="6CA63523" w14:textId="2C9A1AD0" w:rsidR="003E3E9D" w:rsidRPr="007E1E52" w:rsidRDefault="003E3E9D" w:rsidP="00093EA0">
            <w:pPr>
              <w:rPr>
                <w:bCs/>
              </w:rPr>
            </w:pPr>
          </w:p>
        </w:tc>
      </w:tr>
    </w:tbl>
    <w:p w14:paraId="30DF6E80" w14:textId="77777777" w:rsidR="008B335E" w:rsidRPr="00B5625A" w:rsidRDefault="008B335E" w:rsidP="008B335E">
      <w:pPr>
        <w:spacing w:line="360" w:lineRule="auto"/>
        <w:ind w:firstLine="360"/>
        <w:rPr>
          <w:lang w:val="id-ID"/>
        </w:rPr>
      </w:pPr>
    </w:p>
    <w:p w14:paraId="069EF86C" w14:textId="77777777" w:rsidR="008B335E" w:rsidRPr="00B5625A" w:rsidRDefault="008B335E" w:rsidP="008B335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BAD0B7F" w14:textId="77777777" w:rsidR="008B335E" w:rsidRPr="00E60FAD" w:rsidRDefault="008B335E" w:rsidP="008B335E">
      <w:pPr>
        <w:spacing w:after="200" w:line="360" w:lineRule="auto"/>
        <w:rPr>
          <w:rFonts w:eastAsiaTheme="majorEastAsia"/>
          <w:b/>
          <w:bCs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6768F0D4" w14:textId="77777777" w:rsidR="00E60FAD" w:rsidRPr="00E60FAD" w:rsidRDefault="00E60FAD">
      <w:pPr>
        <w:spacing w:after="200" w:line="276" w:lineRule="auto"/>
        <w:rPr>
          <w:rFonts w:eastAsiaTheme="majorEastAsia"/>
          <w:b/>
          <w:bCs/>
        </w:rPr>
      </w:pPr>
      <w:r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00384E9B" w14:textId="387B1F3F" w:rsidR="00B74E1E" w:rsidRPr="00B74E1E" w:rsidRDefault="00B74E1E" w:rsidP="00B74E1E">
      <w:pPr>
        <w:spacing w:after="240" w:line="360" w:lineRule="auto"/>
        <w:jc w:val="center"/>
        <w:rPr>
          <w:rFonts w:eastAsia="Times New Roman"/>
          <w:b/>
          <w:sz w:val="28"/>
          <w:szCs w:val="28"/>
          <w:lang w:val="en-ID" w:eastAsia="en-US"/>
        </w:rPr>
      </w:pPr>
      <w:r w:rsidRPr="00B74E1E">
        <w:rPr>
          <w:rFonts w:eastAsia="Times New Roman"/>
          <w:b/>
          <w:sz w:val="28"/>
          <w:szCs w:val="28"/>
          <w:lang w:val="en-ID" w:eastAsia="en-US"/>
        </w:rPr>
        <w:t>NEDFLIZ</w:t>
      </w:r>
    </w:p>
    <w:p w14:paraId="0B2C4A28" w14:textId="77777777" w:rsidR="00B74E1E" w:rsidRPr="00B74E1E" w:rsidRDefault="00B74E1E" w:rsidP="00B74E1E">
      <w:pPr>
        <w:spacing w:line="360" w:lineRule="auto"/>
        <w:ind w:firstLine="720"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b/>
          <w:bCs/>
          <w:lang w:val="en-ID" w:eastAsia="en-US"/>
        </w:rPr>
        <w:t xml:space="preserve">NEDFLIZ </w:t>
      </w:r>
      <w:r w:rsidRPr="00B74E1E">
        <w:rPr>
          <w:rFonts w:eastAsia="Times New Roman"/>
          <w:lang w:val="en-ID" w:eastAsia="en-US"/>
        </w:rPr>
        <w:t xml:space="preserve">is a famous movie shop in Jakarta. </w:t>
      </w:r>
      <w:r w:rsidRPr="00B74E1E">
        <w:rPr>
          <w:rFonts w:eastAsia="Times New Roman"/>
          <w:b/>
          <w:bCs/>
          <w:lang w:val="en-ID" w:eastAsia="en-US"/>
        </w:rPr>
        <w:t>NEDFLIZ</w:t>
      </w:r>
      <w:r w:rsidRPr="00B74E1E">
        <w:rPr>
          <w:rFonts w:eastAsia="Times New Roman"/>
          <w:lang w:val="en-ID" w:eastAsia="en-US"/>
        </w:rPr>
        <w:t xml:space="preserve"> handle a lot of movie orders every day. To increase the efficiency in </w:t>
      </w:r>
      <w:r w:rsidRPr="00B74E1E">
        <w:rPr>
          <w:rFonts w:eastAsia="Times New Roman"/>
          <w:b/>
          <w:bCs/>
          <w:lang w:val="en-ID" w:eastAsia="en-US"/>
        </w:rPr>
        <w:t>NEDFLIZ</w:t>
      </w:r>
      <w:r w:rsidRPr="00B74E1E">
        <w:rPr>
          <w:rFonts w:eastAsia="Times New Roman"/>
          <w:lang w:val="en-ID" w:eastAsia="en-US"/>
        </w:rPr>
        <w:t xml:space="preserve">, you as a programmer in </w:t>
      </w:r>
      <w:r w:rsidRPr="00B74E1E">
        <w:rPr>
          <w:rFonts w:eastAsia="Times New Roman"/>
          <w:b/>
          <w:bCs/>
          <w:lang w:val="en-ID" w:eastAsia="en-US"/>
        </w:rPr>
        <w:t>NEDFLIZ</w:t>
      </w:r>
      <w:r w:rsidRPr="00B74E1E">
        <w:rPr>
          <w:rFonts w:eastAsia="Times New Roman"/>
          <w:lang w:val="en-ID" w:eastAsia="en-US"/>
        </w:rPr>
        <w:t xml:space="preserve"> are asked to create a program that can maintain customer order data using </w:t>
      </w:r>
      <w:r w:rsidRPr="00B74E1E">
        <w:rPr>
          <w:rFonts w:eastAsia="Times New Roman"/>
          <w:b/>
          <w:lang w:val="en-ID" w:eastAsia="en-US"/>
        </w:rPr>
        <w:t>C language</w:t>
      </w:r>
      <w:r w:rsidRPr="00B74E1E">
        <w:rPr>
          <w:rFonts w:eastAsia="Times New Roman"/>
          <w:lang w:val="en-ID" w:eastAsia="en-US"/>
        </w:rPr>
        <w:t xml:space="preserve"> and </w:t>
      </w:r>
      <w:r w:rsidRPr="00B74E1E">
        <w:rPr>
          <w:rFonts w:eastAsia="Times New Roman"/>
          <w:b/>
          <w:lang w:val="en-ID" w:eastAsia="en-US"/>
        </w:rPr>
        <w:t>Chaining Hash Table</w:t>
      </w:r>
      <w:r w:rsidRPr="00B74E1E">
        <w:rPr>
          <w:rFonts w:eastAsia="Times New Roman"/>
          <w:lang w:val="en-ID" w:eastAsia="en-US"/>
        </w:rPr>
        <w:t xml:space="preserve"> data structure. The program that will be created must be following the below requirements. </w:t>
      </w:r>
    </w:p>
    <w:p w14:paraId="3D259CB3" w14:textId="77777777" w:rsidR="00B74E1E" w:rsidRPr="00B74E1E" w:rsidRDefault="00B74E1E" w:rsidP="00B74E1E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The program will have </w:t>
      </w:r>
      <w:r w:rsidRPr="00B74E1E">
        <w:rPr>
          <w:rFonts w:eastAsia="Times New Roman"/>
          <w:b/>
          <w:lang w:val="en-ID" w:eastAsia="en-US"/>
        </w:rPr>
        <w:t>4 menus</w:t>
      </w:r>
      <w:r w:rsidRPr="00B74E1E">
        <w:rPr>
          <w:rFonts w:eastAsia="Times New Roman"/>
          <w:lang w:val="en-ID" w:eastAsia="en-US"/>
        </w:rPr>
        <w:t>:</w:t>
      </w:r>
    </w:p>
    <w:p w14:paraId="66F961C5" w14:textId="77777777" w:rsidR="00B74E1E" w:rsidRPr="00B74E1E" w:rsidRDefault="00B74E1E" w:rsidP="00B74E1E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Add New Movie </w:t>
      </w:r>
    </w:p>
    <w:p w14:paraId="0828C2EC" w14:textId="77777777" w:rsidR="00B74E1E" w:rsidRPr="00B74E1E" w:rsidRDefault="00B74E1E" w:rsidP="00B74E1E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>View Movie</w:t>
      </w:r>
    </w:p>
    <w:p w14:paraId="1ECA90FB" w14:textId="77777777" w:rsidR="00B74E1E" w:rsidRPr="00B74E1E" w:rsidRDefault="00B74E1E" w:rsidP="00B74E1E">
      <w:pPr>
        <w:numPr>
          <w:ilvl w:val="0"/>
          <w:numId w:val="13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>Delete Movie</w:t>
      </w:r>
    </w:p>
    <w:p w14:paraId="5C28BE54" w14:textId="77777777" w:rsidR="00B74E1E" w:rsidRPr="00B74E1E" w:rsidRDefault="00B74E1E" w:rsidP="00B74E1E">
      <w:pPr>
        <w:numPr>
          <w:ilvl w:val="0"/>
          <w:numId w:val="13"/>
        </w:numPr>
        <w:spacing w:after="240"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>Exit</w:t>
      </w:r>
      <w:r w:rsidRPr="00B74E1E">
        <w:rPr>
          <w:rFonts w:eastAsia="Times New Roman"/>
          <w:noProof/>
          <w:lang w:eastAsia="en-US"/>
        </w:rPr>
        <w:t xml:space="preserve">  </w:t>
      </w:r>
    </w:p>
    <w:p w14:paraId="221A91DB" w14:textId="77777777" w:rsidR="00B74E1E" w:rsidRPr="00B74E1E" w:rsidRDefault="00B74E1E" w:rsidP="00B74E1E">
      <w:pPr>
        <w:keepNext/>
        <w:spacing w:after="120"/>
        <w:ind w:firstLine="36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74E1E">
        <w:rPr>
          <w:rFonts w:eastAsia="Times New Roman"/>
          <w:i/>
          <w:iCs/>
          <w:noProof/>
          <w:sz w:val="18"/>
          <w:szCs w:val="22"/>
          <w:lang w:val="en-ID" w:eastAsia="en-US"/>
        </w:rPr>
        <w:drawing>
          <wp:inline distT="0" distB="0" distL="0" distR="0" wp14:anchorId="2E116A80" wp14:editId="6D2F7AAD">
            <wp:extent cx="5947410" cy="715645"/>
            <wp:effectExtent l="19050" t="19050" r="15240" b="27305"/>
            <wp:docPr id="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5A4344" w14:textId="77777777" w:rsidR="00B74E1E" w:rsidRPr="00B74E1E" w:rsidRDefault="00B74E1E" w:rsidP="00B74E1E">
      <w:pPr>
        <w:keepNext/>
        <w:spacing w:after="1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74E1E">
        <w:rPr>
          <w:rFonts w:eastAsia="Times New Roman"/>
          <w:i/>
          <w:sz w:val="18"/>
          <w:szCs w:val="22"/>
          <w:lang w:val="en-ID" w:eastAsia="en-US"/>
        </w:rPr>
        <w:t xml:space="preserve">Figure </w:t>
      </w:r>
      <w:r w:rsidRPr="00B74E1E">
        <w:rPr>
          <w:rFonts w:eastAsia="Times New Roman"/>
          <w:i/>
          <w:sz w:val="18"/>
          <w:szCs w:val="22"/>
          <w:lang w:val="en-ID" w:eastAsia="en-US"/>
        </w:rPr>
        <w:fldChar w:fldCharType="begin"/>
      </w:r>
      <w:r w:rsidRPr="00B74E1E">
        <w:rPr>
          <w:rFonts w:eastAsia="Times New Roman"/>
          <w:i/>
          <w:sz w:val="18"/>
          <w:szCs w:val="22"/>
          <w:lang w:val="en-ID" w:eastAsia="en-US"/>
        </w:rPr>
        <w:instrText xml:space="preserve"> SEQ Figure \* ARABIC </w:instrText>
      </w:r>
      <w:r w:rsidRPr="00B74E1E">
        <w:rPr>
          <w:rFonts w:eastAsia="Times New Roman"/>
          <w:i/>
          <w:sz w:val="18"/>
          <w:szCs w:val="22"/>
          <w:lang w:val="en-ID" w:eastAsia="en-US"/>
        </w:rPr>
        <w:fldChar w:fldCharType="separate"/>
      </w:r>
      <w:r w:rsidRPr="00B74E1E">
        <w:rPr>
          <w:rFonts w:eastAsia="Times New Roman"/>
          <w:i/>
          <w:noProof/>
          <w:sz w:val="18"/>
          <w:szCs w:val="22"/>
          <w:lang w:val="en-ID" w:eastAsia="en-US"/>
        </w:rPr>
        <w:t>1</w:t>
      </w:r>
      <w:r w:rsidRPr="00B74E1E">
        <w:rPr>
          <w:rFonts w:eastAsia="Times New Roman"/>
          <w:i/>
          <w:sz w:val="18"/>
          <w:szCs w:val="22"/>
          <w:lang w:val="en-ID" w:eastAsia="en-US"/>
        </w:rPr>
        <w:fldChar w:fldCharType="end"/>
      </w:r>
      <w:r w:rsidRPr="00B74E1E">
        <w:rPr>
          <w:rFonts w:eastAsia="Times New Roman"/>
          <w:i/>
          <w:sz w:val="18"/>
          <w:szCs w:val="22"/>
          <w:lang w:val="en-ID" w:eastAsia="en-US"/>
        </w:rPr>
        <w:t>. Main Menu</w:t>
      </w:r>
    </w:p>
    <w:p w14:paraId="51D37732" w14:textId="77777777" w:rsidR="00B74E1E" w:rsidRPr="00B74E1E" w:rsidRDefault="00B74E1E" w:rsidP="00B74E1E">
      <w:pPr>
        <w:rPr>
          <w:rFonts w:eastAsia="Times New Roman"/>
          <w:lang w:val="en-ID" w:eastAsia="en-US"/>
        </w:rPr>
      </w:pPr>
    </w:p>
    <w:p w14:paraId="38909DCB" w14:textId="77777777" w:rsidR="00B74E1E" w:rsidRPr="00B74E1E" w:rsidRDefault="00B74E1E" w:rsidP="00B74E1E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If the user choose </w:t>
      </w:r>
      <w:r w:rsidRPr="00B74E1E">
        <w:rPr>
          <w:rFonts w:eastAsia="Times New Roman"/>
          <w:b/>
          <w:lang w:val="en-ID" w:eastAsia="en-US"/>
        </w:rPr>
        <w:t>menu 1</w:t>
      </w:r>
      <w:r w:rsidRPr="00B74E1E">
        <w:rPr>
          <w:rFonts w:eastAsia="Times New Roman"/>
          <w:lang w:val="en-ID" w:eastAsia="en-US"/>
        </w:rPr>
        <w:t xml:space="preserve"> (</w:t>
      </w:r>
      <w:r w:rsidRPr="00B74E1E">
        <w:rPr>
          <w:rFonts w:eastAsia="Times New Roman"/>
          <w:b/>
          <w:lang w:val="en-ID" w:eastAsia="en-US"/>
        </w:rPr>
        <w:t>Add New Movie</w:t>
      </w:r>
      <w:r w:rsidRPr="00B74E1E">
        <w:rPr>
          <w:rFonts w:eastAsia="Times New Roman"/>
          <w:lang w:val="en-ID" w:eastAsia="en-US"/>
        </w:rPr>
        <w:t>), then:</w:t>
      </w:r>
    </w:p>
    <w:p w14:paraId="1F024C6A" w14:textId="77777777" w:rsidR="00B74E1E" w:rsidRPr="00B74E1E" w:rsidRDefault="00B74E1E" w:rsidP="00B74E1E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The program will ask user to input the </w:t>
      </w:r>
      <w:r w:rsidRPr="00B74E1E">
        <w:rPr>
          <w:rFonts w:eastAsia="Times New Roman"/>
          <w:b/>
          <w:bCs/>
          <w:lang w:val="en-ID" w:eastAsia="en-US"/>
        </w:rPr>
        <w:t>movie’s title</w:t>
      </w:r>
      <w:r w:rsidRPr="00B74E1E">
        <w:rPr>
          <w:rFonts w:eastAsia="Times New Roman"/>
          <w:lang w:val="en-ID" w:eastAsia="en-US"/>
        </w:rPr>
        <w:t xml:space="preserve"> and </w:t>
      </w:r>
      <w:r w:rsidRPr="00B74E1E">
        <w:rPr>
          <w:rFonts w:eastAsia="Times New Roman"/>
          <w:b/>
          <w:lang w:val="en-ID" w:eastAsia="en-US"/>
        </w:rPr>
        <w:t xml:space="preserve">validate </w:t>
      </w:r>
      <w:r w:rsidRPr="00B74E1E">
        <w:rPr>
          <w:rFonts w:eastAsia="Times New Roman"/>
          <w:lang w:val="en-ID" w:eastAsia="en-US"/>
        </w:rPr>
        <w:t xml:space="preserve">that the </w:t>
      </w:r>
      <w:r w:rsidRPr="00B74E1E">
        <w:rPr>
          <w:rFonts w:eastAsia="Times New Roman"/>
          <w:b/>
          <w:bCs/>
          <w:lang w:val="en-ID" w:eastAsia="en-US"/>
        </w:rPr>
        <w:t xml:space="preserve">title </w:t>
      </w:r>
      <w:r w:rsidRPr="00B74E1E">
        <w:rPr>
          <w:rFonts w:eastAsia="Times New Roman"/>
          <w:lang w:val="en-ID" w:eastAsia="en-US"/>
        </w:rPr>
        <w:t xml:space="preserve">must </w:t>
      </w:r>
      <w:r w:rsidRPr="00B74E1E">
        <w:rPr>
          <w:rFonts w:eastAsia="Times New Roman"/>
          <w:b/>
          <w:lang w:val="en-ID" w:eastAsia="en-US"/>
        </w:rPr>
        <w:t>between 5 and 20</w:t>
      </w:r>
      <w:r w:rsidRPr="00B74E1E">
        <w:rPr>
          <w:rFonts w:eastAsia="Times New Roman"/>
          <w:lang w:val="en-ID" w:eastAsia="en-US"/>
        </w:rPr>
        <w:t xml:space="preserve"> characters (</w:t>
      </w:r>
      <w:r w:rsidRPr="00B74E1E">
        <w:rPr>
          <w:rFonts w:eastAsia="Times New Roman"/>
          <w:b/>
          <w:lang w:val="en-ID" w:eastAsia="en-US"/>
        </w:rPr>
        <w:t>inclusive</w:t>
      </w:r>
      <w:r w:rsidRPr="00B74E1E">
        <w:rPr>
          <w:rFonts w:eastAsia="Times New Roman"/>
          <w:lang w:val="en-ID" w:eastAsia="en-US"/>
        </w:rPr>
        <w:t>).</w:t>
      </w:r>
    </w:p>
    <w:p w14:paraId="363A45EA" w14:textId="77777777" w:rsidR="00B74E1E" w:rsidRPr="00B74E1E" w:rsidRDefault="00B74E1E" w:rsidP="00B74E1E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The program will ask user to input the </w:t>
      </w:r>
      <w:r w:rsidRPr="00B74E1E">
        <w:rPr>
          <w:rFonts w:eastAsia="Times New Roman"/>
          <w:b/>
          <w:lang w:val="en-ID" w:eastAsia="en-US"/>
        </w:rPr>
        <w:t xml:space="preserve">movie’s genre </w:t>
      </w:r>
      <w:r w:rsidRPr="00B74E1E">
        <w:rPr>
          <w:rFonts w:eastAsia="Times New Roman"/>
          <w:lang w:val="en-ID" w:eastAsia="en-US"/>
        </w:rPr>
        <w:t xml:space="preserve">and </w:t>
      </w:r>
      <w:r w:rsidRPr="00B74E1E">
        <w:rPr>
          <w:rFonts w:eastAsia="Times New Roman"/>
          <w:b/>
          <w:lang w:val="en-ID" w:eastAsia="en-US"/>
        </w:rPr>
        <w:t>validate</w:t>
      </w:r>
      <w:r w:rsidRPr="00B74E1E">
        <w:rPr>
          <w:rFonts w:eastAsia="Times New Roman"/>
          <w:lang w:val="en-ID" w:eastAsia="en-US"/>
        </w:rPr>
        <w:t xml:space="preserve"> that the </w:t>
      </w:r>
      <w:r w:rsidRPr="00B74E1E">
        <w:rPr>
          <w:rFonts w:eastAsia="Times New Roman"/>
          <w:b/>
          <w:bCs/>
          <w:lang w:val="en-ID" w:eastAsia="en-US"/>
        </w:rPr>
        <w:t xml:space="preserve">genre </w:t>
      </w:r>
      <w:r w:rsidRPr="00B74E1E">
        <w:rPr>
          <w:rFonts w:eastAsia="Times New Roman"/>
          <w:lang w:val="en-ID" w:eastAsia="en-US"/>
        </w:rPr>
        <w:t>must be “</w:t>
      </w:r>
      <w:r w:rsidRPr="00B74E1E">
        <w:rPr>
          <w:rFonts w:eastAsia="Times New Roman"/>
          <w:b/>
          <w:bCs/>
          <w:lang w:val="en-ID" w:eastAsia="en-US"/>
        </w:rPr>
        <w:t>Adventure</w:t>
      </w:r>
      <w:r w:rsidRPr="00B74E1E">
        <w:rPr>
          <w:rFonts w:eastAsia="Times New Roman"/>
          <w:lang w:val="en-ID" w:eastAsia="en-US"/>
        </w:rPr>
        <w:t>” or “</w:t>
      </w:r>
      <w:r w:rsidRPr="00B74E1E">
        <w:rPr>
          <w:rFonts w:eastAsia="Times New Roman"/>
          <w:b/>
          <w:bCs/>
          <w:lang w:val="en-ID" w:eastAsia="en-US"/>
        </w:rPr>
        <w:t>Romance</w:t>
      </w:r>
      <w:r w:rsidRPr="00B74E1E">
        <w:rPr>
          <w:rFonts w:eastAsia="Times New Roman"/>
          <w:lang w:val="en-ID" w:eastAsia="en-US"/>
        </w:rPr>
        <w:t>” or “</w:t>
      </w:r>
      <w:r w:rsidRPr="00B74E1E">
        <w:rPr>
          <w:rFonts w:eastAsia="Times New Roman"/>
          <w:b/>
          <w:bCs/>
          <w:lang w:val="en-ID" w:eastAsia="en-US"/>
        </w:rPr>
        <w:t>Comedies</w:t>
      </w:r>
      <w:r w:rsidRPr="00B74E1E">
        <w:rPr>
          <w:rFonts w:eastAsia="Times New Roman"/>
          <w:lang w:val="en-ID" w:eastAsia="en-US"/>
        </w:rPr>
        <w:t>” (</w:t>
      </w:r>
      <w:r w:rsidRPr="00B74E1E">
        <w:rPr>
          <w:rFonts w:eastAsia="Times New Roman"/>
          <w:b/>
          <w:lang w:val="en-ID" w:eastAsia="en-US"/>
        </w:rPr>
        <w:t>case insensitive</w:t>
      </w:r>
      <w:r w:rsidRPr="00B74E1E">
        <w:rPr>
          <w:rFonts w:eastAsia="Times New Roman"/>
          <w:lang w:val="en-ID" w:eastAsia="en-US"/>
        </w:rPr>
        <w:t>).</w:t>
      </w:r>
    </w:p>
    <w:p w14:paraId="7498FFD1" w14:textId="77777777" w:rsidR="00B74E1E" w:rsidRPr="00B74E1E" w:rsidRDefault="00B74E1E" w:rsidP="00B74E1E">
      <w:pPr>
        <w:numPr>
          <w:ilvl w:val="0"/>
          <w:numId w:val="14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The program will ask user to input the </w:t>
      </w:r>
      <w:r w:rsidRPr="00B74E1E">
        <w:rPr>
          <w:rFonts w:eastAsia="Times New Roman"/>
          <w:b/>
          <w:bCs/>
          <w:lang w:val="en-ID" w:eastAsia="en-US"/>
        </w:rPr>
        <w:t xml:space="preserve">movie’s rating </w:t>
      </w:r>
      <w:r w:rsidRPr="00B74E1E">
        <w:rPr>
          <w:rFonts w:eastAsia="Times New Roman"/>
          <w:lang w:val="en-ID" w:eastAsia="en-US"/>
        </w:rPr>
        <w:t xml:space="preserve">and </w:t>
      </w:r>
      <w:r w:rsidRPr="00B74E1E">
        <w:rPr>
          <w:rFonts w:eastAsia="Times New Roman"/>
          <w:b/>
          <w:lang w:val="en-ID" w:eastAsia="en-US"/>
        </w:rPr>
        <w:t>validate</w:t>
      </w:r>
      <w:r w:rsidRPr="00B74E1E">
        <w:rPr>
          <w:rFonts w:eastAsia="Times New Roman"/>
          <w:lang w:val="en-ID" w:eastAsia="en-US"/>
        </w:rPr>
        <w:t xml:space="preserve"> that the </w:t>
      </w:r>
      <w:r w:rsidRPr="00B74E1E">
        <w:rPr>
          <w:rFonts w:eastAsia="Times New Roman"/>
          <w:b/>
          <w:bCs/>
          <w:lang w:val="en-ID" w:eastAsia="en-US"/>
        </w:rPr>
        <w:t xml:space="preserve">rating </w:t>
      </w:r>
      <w:r w:rsidRPr="00B74E1E">
        <w:rPr>
          <w:rFonts w:eastAsia="Times New Roman"/>
          <w:lang w:val="en-ID" w:eastAsia="en-US"/>
        </w:rPr>
        <w:t xml:space="preserve">must be </w:t>
      </w:r>
      <w:r w:rsidRPr="00B74E1E">
        <w:rPr>
          <w:rFonts w:eastAsia="Times New Roman"/>
          <w:b/>
          <w:lang w:val="en-ID" w:eastAsia="en-US"/>
        </w:rPr>
        <w:t xml:space="preserve">between 0.0 and 5.0 </w:t>
      </w:r>
      <w:r w:rsidRPr="00B74E1E">
        <w:rPr>
          <w:rFonts w:eastAsia="Times New Roman"/>
          <w:lang w:val="en-ID" w:eastAsia="en-US"/>
        </w:rPr>
        <w:t>(</w:t>
      </w:r>
      <w:r w:rsidRPr="00B74E1E">
        <w:rPr>
          <w:rFonts w:eastAsia="Times New Roman"/>
          <w:b/>
          <w:lang w:val="en-ID" w:eastAsia="en-US"/>
        </w:rPr>
        <w:t>inclusive</w:t>
      </w:r>
      <w:r w:rsidRPr="00B74E1E">
        <w:rPr>
          <w:rFonts w:eastAsia="Times New Roman"/>
          <w:lang w:val="en-ID" w:eastAsia="en-US"/>
        </w:rPr>
        <w:t>).</w:t>
      </w:r>
    </w:p>
    <w:p w14:paraId="2C9ADEA7" w14:textId="77777777" w:rsidR="00B74E1E" w:rsidRPr="00B74E1E" w:rsidRDefault="00B74E1E" w:rsidP="00B74E1E">
      <w:pPr>
        <w:numPr>
          <w:ilvl w:val="0"/>
          <w:numId w:val="14"/>
        </w:numPr>
        <w:spacing w:after="240"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The program will ask user to input the </w:t>
      </w:r>
      <w:r w:rsidRPr="00B74E1E">
        <w:rPr>
          <w:rFonts w:eastAsia="Times New Roman"/>
          <w:b/>
          <w:bCs/>
          <w:lang w:val="en-ID" w:eastAsia="en-US"/>
        </w:rPr>
        <w:t xml:space="preserve">movie’s year published </w:t>
      </w:r>
      <w:r w:rsidRPr="00B74E1E">
        <w:rPr>
          <w:rFonts w:eastAsia="Times New Roman"/>
          <w:lang w:val="en-ID" w:eastAsia="en-US"/>
        </w:rPr>
        <w:t xml:space="preserve">and </w:t>
      </w:r>
      <w:r w:rsidRPr="00B74E1E">
        <w:rPr>
          <w:rFonts w:eastAsia="Times New Roman"/>
          <w:b/>
          <w:lang w:val="en-ID" w:eastAsia="en-US"/>
        </w:rPr>
        <w:t>validate</w:t>
      </w:r>
      <w:r w:rsidRPr="00B74E1E">
        <w:rPr>
          <w:rFonts w:eastAsia="Times New Roman"/>
          <w:lang w:val="en-ID" w:eastAsia="en-US"/>
        </w:rPr>
        <w:t xml:space="preserve"> that the </w:t>
      </w:r>
      <w:r w:rsidRPr="00B74E1E">
        <w:rPr>
          <w:rFonts w:eastAsia="Times New Roman"/>
          <w:b/>
          <w:bCs/>
          <w:lang w:val="en-ID" w:eastAsia="en-US"/>
        </w:rPr>
        <w:t xml:space="preserve">year </w:t>
      </w:r>
      <w:r w:rsidRPr="00B74E1E">
        <w:rPr>
          <w:rFonts w:eastAsia="Times New Roman"/>
          <w:lang w:val="en-ID" w:eastAsia="en-US"/>
        </w:rPr>
        <w:t xml:space="preserve">must be </w:t>
      </w:r>
      <w:r w:rsidRPr="00B74E1E">
        <w:rPr>
          <w:rFonts w:eastAsia="Times New Roman"/>
          <w:b/>
          <w:lang w:val="en-ID" w:eastAsia="en-US"/>
        </w:rPr>
        <w:t xml:space="preserve">between 1900 and 2020 </w:t>
      </w:r>
      <w:r w:rsidRPr="00B74E1E">
        <w:rPr>
          <w:rFonts w:eastAsia="Times New Roman"/>
          <w:lang w:val="en-ID" w:eastAsia="en-US"/>
        </w:rPr>
        <w:t>(</w:t>
      </w:r>
      <w:r w:rsidRPr="00B74E1E">
        <w:rPr>
          <w:rFonts w:eastAsia="Times New Roman"/>
          <w:b/>
          <w:lang w:val="en-ID" w:eastAsia="en-US"/>
        </w:rPr>
        <w:t>inclusive</w:t>
      </w:r>
      <w:r w:rsidRPr="00B74E1E">
        <w:rPr>
          <w:rFonts w:eastAsia="Times New Roman"/>
          <w:lang w:val="en-ID" w:eastAsia="en-US"/>
        </w:rPr>
        <w:t>).</w:t>
      </w:r>
    </w:p>
    <w:p w14:paraId="4C5C6B88" w14:textId="77777777" w:rsidR="00B74E1E" w:rsidRPr="00B74E1E" w:rsidRDefault="00B74E1E" w:rsidP="00B74E1E">
      <w:pPr>
        <w:spacing w:line="360" w:lineRule="auto"/>
        <w:ind w:left="360"/>
        <w:jc w:val="center"/>
        <w:rPr>
          <w:rFonts w:eastAsia="Times New Roman"/>
          <w:lang w:val="en-ID" w:eastAsia="en-US"/>
        </w:rPr>
      </w:pPr>
      <w:r w:rsidRPr="00B74E1E">
        <w:rPr>
          <w:rFonts w:eastAsia="Times New Roman"/>
          <w:noProof/>
          <w:lang w:val="en-ID" w:eastAsia="en-US"/>
        </w:rPr>
        <w:lastRenderedPageBreak/>
        <w:drawing>
          <wp:inline distT="0" distB="0" distL="0" distR="0" wp14:anchorId="5182384E" wp14:editId="0BB6F31D">
            <wp:extent cx="5947410" cy="2774950"/>
            <wp:effectExtent l="19050" t="19050" r="15240" b="25400"/>
            <wp:docPr id="50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r="8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74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962975" w14:textId="77777777" w:rsidR="00B74E1E" w:rsidRPr="00B74E1E" w:rsidRDefault="00B74E1E" w:rsidP="00B74E1E">
      <w:pPr>
        <w:keepNext/>
        <w:spacing w:after="1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74E1E">
        <w:rPr>
          <w:rFonts w:eastAsia="Times New Roman"/>
          <w:i/>
          <w:sz w:val="18"/>
          <w:szCs w:val="22"/>
          <w:lang w:val="en-ID" w:eastAsia="en-US"/>
        </w:rPr>
        <w:t>Figure 2. Input validation</w:t>
      </w:r>
    </w:p>
    <w:p w14:paraId="6BC13A4E" w14:textId="77777777" w:rsidR="00B74E1E" w:rsidRPr="00B74E1E" w:rsidRDefault="00B74E1E" w:rsidP="00B74E1E">
      <w:pPr>
        <w:spacing w:line="360" w:lineRule="auto"/>
        <w:rPr>
          <w:rFonts w:eastAsia="Times New Roman"/>
          <w:lang w:val="en-ID" w:eastAsia="en-US"/>
        </w:rPr>
      </w:pPr>
    </w:p>
    <w:p w14:paraId="6EE6A324" w14:textId="77777777" w:rsidR="00B74E1E" w:rsidRPr="00B74E1E" w:rsidRDefault="00B74E1E" w:rsidP="00B74E1E">
      <w:pPr>
        <w:numPr>
          <w:ilvl w:val="0"/>
          <w:numId w:val="14"/>
        </w:numPr>
        <w:spacing w:line="360" w:lineRule="auto"/>
        <w:contextualSpacing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The program will </w:t>
      </w:r>
      <w:r w:rsidRPr="00B74E1E">
        <w:rPr>
          <w:rFonts w:eastAsia="Times New Roman"/>
          <w:b/>
          <w:lang w:val="en-ID" w:eastAsia="en-US"/>
        </w:rPr>
        <w:t xml:space="preserve">generate the Movie Id </w:t>
      </w:r>
      <w:r w:rsidRPr="00B74E1E">
        <w:rPr>
          <w:rFonts w:eastAsia="Times New Roman"/>
          <w:lang w:val="en-ID" w:eastAsia="en-US"/>
        </w:rPr>
        <w:t>for the inputted order data. The Movie Id must follow the format below:</w:t>
      </w:r>
    </w:p>
    <w:p w14:paraId="210D8FFF" w14:textId="77777777" w:rsidR="00B74E1E" w:rsidRPr="00B74E1E" w:rsidRDefault="00B74E1E" w:rsidP="0085650E">
      <w:pPr>
        <w:keepNext/>
        <w:spacing w:line="360" w:lineRule="auto"/>
        <w:ind w:left="360"/>
        <w:contextualSpacing/>
        <w:jc w:val="both"/>
        <w:rPr>
          <w:rFonts w:eastAsia="Times New Roman"/>
          <w:lang w:eastAsia="en-US"/>
        </w:rPr>
      </w:pPr>
      <w:r w:rsidRPr="00B74E1E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04994CCC" wp14:editId="0823D680">
                <wp:extent cx="5939790" cy="3107055"/>
                <wp:effectExtent l="9525" t="9525" r="13335" b="7620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310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7715E" w14:textId="77777777" w:rsidR="00B74E1E" w:rsidRDefault="00B74E1E" w:rsidP="00B74E1E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YXXX</w:t>
                            </w:r>
                          </w:p>
                          <w:p w14:paraId="1B14EA8F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XXX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last 3 digits of the last movie id added by 1</w:t>
                            </w:r>
                          </w:p>
                          <w:p w14:paraId="0C772766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</w:p>
                          <w:p w14:paraId="522F376A" w14:textId="77777777" w:rsidR="00B74E1E" w:rsidRDefault="00B74E1E" w:rsidP="00B74E1E">
                            <w:pPr>
                              <w:spacing w:line="360" w:lineRule="auto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 xml:space="preserve">Genre: </w:t>
                            </w:r>
                          </w:p>
                          <w:p w14:paraId="786DC2A8" w14:textId="77777777" w:rsidR="00B74E1E" w:rsidRDefault="00B74E1E" w:rsidP="00B74E1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Adventure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Y = “AE”</w:t>
                            </w:r>
                          </w:p>
                          <w:p w14:paraId="25D1AF7A" w14:textId="77777777" w:rsidR="00B74E1E" w:rsidRDefault="00B74E1E" w:rsidP="00B74E1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b/>
                                <w:bCs/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Romance 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Y = “RE”</w:t>
                            </w:r>
                          </w:p>
                          <w:p w14:paraId="7845AC51" w14:textId="77777777" w:rsidR="00B74E1E" w:rsidRDefault="00B74E1E" w:rsidP="00B74E1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Comedies 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Y = “CS”</w:t>
                            </w:r>
                          </w:p>
                          <w:p w14:paraId="23F086D4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</w:p>
                          <w:p w14:paraId="5D713FF7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5CAFD579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The last movie id is </w:t>
                            </w: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AE003</w:t>
                            </w:r>
                          </w:p>
                          <w:p w14:paraId="609D6EA1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Then the new generated movie id with genre </w:t>
                            </w: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Comedies</w:t>
                            </w:r>
                            <w:r>
                              <w:rPr>
                                <w:lang w:val="en-ID"/>
                              </w:rPr>
                              <w:t xml:space="preserve"> is </w:t>
                            </w:r>
                            <w:r>
                              <w:rPr>
                                <w:b/>
                                <w:bCs/>
                                <w:lang w:val="en-ID"/>
                              </w:rPr>
                              <w:t>CS004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994C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pt;height:2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" strokeweight="1pt">
                <v:textbox style="mso-fit-shape-to-text:t">
                  <w:txbxContent>
                    <w:p w14:paraId="4487715E" w14:textId="77777777" w:rsidR="00B74E1E" w:rsidRDefault="00B74E1E" w:rsidP="00B74E1E">
                      <w:pPr>
                        <w:spacing w:line="360" w:lineRule="auto"/>
                        <w:jc w:val="center"/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>YXXX</w:t>
                      </w:r>
                    </w:p>
                    <w:p w14:paraId="1B14EA8F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XXX</w:t>
                      </w:r>
                      <w:r>
                        <w:rPr>
                          <w:lang w:val="en-ID"/>
                        </w:rPr>
                        <w:tab/>
                        <w:t>: the last 3 digits of the last movie id added by 1</w:t>
                      </w:r>
                    </w:p>
                    <w:p w14:paraId="0C772766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</w:p>
                    <w:p w14:paraId="522F376A" w14:textId="77777777" w:rsidR="00B74E1E" w:rsidRDefault="00B74E1E" w:rsidP="00B74E1E">
                      <w:pPr>
                        <w:spacing w:line="360" w:lineRule="auto"/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b/>
                          <w:bCs/>
                          <w:lang w:val="en-ID"/>
                        </w:rPr>
                        <w:t xml:space="preserve">Genre: </w:t>
                      </w:r>
                    </w:p>
                    <w:p w14:paraId="786DC2A8" w14:textId="77777777" w:rsidR="00B74E1E" w:rsidRDefault="00B74E1E" w:rsidP="00B74E1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Adventure</w:t>
                      </w:r>
                      <w:r>
                        <w:rPr>
                          <w:lang w:val="en-ID"/>
                        </w:rPr>
                        <w:tab/>
                        <w:t>: Y = “AE”</w:t>
                      </w:r>
                    </w:p>
                    <w:p w14:paraId="25D1AF7A" w14:textId="77777777" w:rsidR="00B74E1E" w:rsidRDefault="00B74E1E" w:rsidP="00B74E1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b/>
                          <w:bCs/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Romance </w:t>
                      </w:r>
                      <w:r>
                        <w:rPr>
                          <w:lang w:val="en-ID"/>
                        </w:rPr>
                        <w:tab/>
                        <w:t>: Y = “RE”</w:t>
                      </w:r>
                    </w:p>
                    <w:p w14:paraId="7845AC51" w14:textId="77777777" w:rsidR="00B74E1E" w:rsidRDefault="00B74E1E" w:rsidP="00B74E1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Comedies </w:t>
                      </w:r>
                      <w:r>
                        <w:rPr>
                          <w:lang w:val="en-ID"/>
                        </w:rPr>
                        <w:tab/>
                        <w:t>: Y = “CS”</w:t>
                      </w:r>
                    </w:p>
                    <w:p w14:paraId="23F086D4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</w:p>
                    <w:p w14:paraId="5D713FF7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Example</w:t>
                      </w:r>
                      <w:r>
                        <w:rPr>
                          <w:lang w:val="en-ID"/>
                        </w:rPr>
                        <w:t>:</w:t>
                      </w:r>
                    </w:p>
                    <w:p w14:paraId="5CAFD579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The last movie id is </w:t>
                      </w:r>
                      <w:r>
                        <w:rPr>
                          <w:b/>
                          <w:bCs/>
                          <w:lang w:val="en-ID"/>
                        </w:rPr>
                        <w:t>AE003</w:t>
                      </w:r>
                    </w:p>
                    <w:p w14:paraId="609D6EA1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Then the new generated movie id with genre </w:t>
                      </w:r>
                      <w:r>
                        <w:rPr>
                          <w:b/>
                          <w:bCs/>
                          <w:lang w:val="en-ID"/>
                        </w:rPr>
                        <w:t>Comedies</w:t>
                      </w:r>
                      <w:r>
                        <w:rPr>
                          <w:lang w:val="en-ID"/>
                        </w:rPr>
                        <w:t xml:space="preserve"> is </w:t>
                      </w:r>
                      <w:r>
                        <w:rPr>
                          <w:b/>
                          <w:bCs/>
                          <w:lang w:val="en-ID"/>
                        </w:rPr>
                        <w:t>CS004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59DD1D" w14:textId="77777777" w:rsidR="00B74E1E" w:rsidRPr="00B74E1E" w:rsidRDefault="00B74E1E" w:rsidP="009B1084">
      <w:pPr>
        <w:keepNext/>
        <w:spacing w:after="1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74E1E">
        <w:rPr>
          <w:rFonts w:eastAsia="Times New Roman"/>
          <w:i/>
          <w:sz w:val="18"/>
          <w:szCs w:val="22"/>
          <w:lang w:val="en-ID" w:eastAsia="en-US"/>
        </w:rPr>
        <w:t>Figure 3. Movie Id Format</w:t>
      </w:r>
    </w:p>
    <w:p w14:paraId="32847335" w14:textId="77777777" w:rsidR="00B74E1E" w:rsidRPr="00B74E1E" w:rsidRDefault="00B74E1E" w:rsidP="00B74E1E">
      <w:pPr>
        <w:rPr>
          <w:rFonts w:eastAsia="Times New Roman"/>
          <w:lang w:val="en-ID" w:eastAsia="en-US"/>
        </w:rPr>
      </w:pPr>
    </w:p>
    <w:p w14:paraId="1E4491A5" w14:textId="77777777" w:rsidR="00B74E1E" w:rsidRPr="00B74E1E" w:rsidRDefault="00B74E1E" w:rsidP="00B74E1E">
      <w:pPr>
        <w:numPr>
          <w:ilvl w:val="0"/>
          <w:numId w:val="14"/>
        </w:numPr>
        <w:spacing w:after="240"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The program will </w:t>
      </w:r>
      <w:r w:rsidRPr="00B74E1E">
        <w:rPr>
          <w:rFonts w:eastAsia="Times New Roman"/>
          <w:b/>
          <w:lang w:val="en-ID" w:eastAsia="en-US"/>
        </w:rPr>
        <w:t>store new order data</w:t>
      </w:r>
      <w:r w:rsidRPr="00B74E1E">
        <w:rPr>
          <w:rFonts w:eastAsia="Times New Roman"/>
          <w:lang w:val="en-ID" w:eastAsia="en-US"/>
        </w:rPr>
        <w:t xml:space="preserve"> to the </w:t>
      </w:r>
      <w:r w:rsidRPr="00B74E1E">
        <w:rPr>
          <w:rFonts w:eastAsia="Times New Roman"/>
          <w:b/>
          <w:lang w:val="en-ID" w:eastAsia="en-US"/>
        </w:rPr>
        <w:t>next item</w:t>
      </w:r>
      <w:r w:rsidRPr="00B74E1E">
        <w:rPr>
          <w:rFonts w:eastAsia="Times New Roman"/>
          <w:lang w:val="en-ID" w:eastAsia="en-US"/>
        </w:rPr>
        <w:t xml:space="preserve"> of the </w:t>
      </w:r>
      <w:r w:rsidRPr="00B74E1E">
        <w:rPr>
          <w:rFonts w:eastAsia="Times New Roman"/>
          <w:b/>
          <w:lang w:val="en-ID" w:eastAsia="en-US"/>
        </w:rPr>
        <w:t>last item</w:t>
      </w:r>
      <w:r w:rsidRPr="00B74E1E">
        <w:rPr>
          <w:rFonts w:eastAsia="Times New Roman"/>
          <w:lang w:val="en-ID" w:eastAsia="en-US"/>
        </w:rPr>
        <w:t xml:space="preserve"> of </w:t>
      </w:r>
      <w:r w:rsidRPr="00B74E1E">
        <w:rPr>
          <w:rFonts w:eastAsia="Times New Roman"/>
          <w:b/>
          <w:lang w:val="en-ID" w:eastAsia="en-US"/>
        </w:rPr>
        <w:t>chaining hash table</w:t>
      </w:r>
      <w:r w:rsidRPr="00B74E1E">
        <w:rPr>
          <w:rFonts w:eastAsia="Times New Roman"/>
          <w:lang w:val="en-ID" w:eastAsia="en-US"/>
        </w:rPr>
        <w:t xml:space="preserve"> with </w:t>
      </w:r>
      <w:r w:rsidRPr="00B74E1E">
        <w:rPr>
          <w:rFonts w:eastAsia="Times New Roman"/>
          <w:b/>
          <w:lang w:val="en-ID" w:eastAsia="en-US"/>
        </w:rPr>
        <w:t>size</w:t>
      </w:r>
      <w:r w:rsidRPr="00B74E1E">
        <w:rPr>
          <w:rFonts w:eastAsia="Times New Roman"/>
          <w:lang w:val="en-ID" w:eastAsia="en-US"/>
        </w:rPr>
        <w:t xml:space="preserve"> </w:t>
      </w:r>
      <w:r w:rsidRPr="00B74E1E">
        <w:rPr>
          <w:rFonts w:eastAsia="Times New Roman"/>
          <w:b/>
          <w:lang w:val="en-ID" w:eastAsia="en-US"/>
        </w:rPr>
        <w:t>100</w:t>
      </w:r>
      <w:r w:rsidRPr="00B74E1E">
        <w:rPr>
          <w:rFonts w:eastAsia="Times New Roman"/>
          <w:lang w:val="en-ID" w:eastAsia="en-US"/>
        </w:rPr>
        <w:t xml:space="preserve"> using the following </w:t>
      </w:r>
      <w:r w:rsidRPr="00B74E1E">
        <w:rPr>
          <w:rFonts w:eastAsia="Times New Roman"/>
          <w:b/>
          <w:lang w:val="en-ID" w:eastAsia="en-US"/>
        </w:rPr>
        <w:t>hash function</w:t>
      </w:r>
      <w:r w:rsidRPr="00B74E1E">
        <w:rPr>
          <w:rFonts w:eastAsia="Times New Roman"/>
          <w:lang w:val="en-ID" w:eastAsia="en-US"/>
        </w:rPr>
        <w:t>.</w:t>
      </w:r>
    </w:p>
    <w:p w14:paraId="4794352B" w14:textId="77777777" w:rsidR="00B74E1E" w:rsidRPr="00B74E1E" w:rsidRDefault="00B74E1E" w:rsidP="006775B7">
      <w:pPr>
        <w:keepNext/>
        <w:spacing w:line="360" w:lineRule="auto"/>
        <w:contextualSpacing/>
        <w:jc w:val="center"/>
        <w:rPr>
          <w:rFonts w:eastAsia="Times New Roman"/>
          <w:lang w:eastAsia="en-US"/>
        </w:rPr>
      </w:pPr>
      <w:r w:rsidRPr="00B74E1E">
        <w:rPr>
          <w:rFonts w:eastAsia="Times New Roman"/>
          <w:noProof/>
          <w:lang w:eastAsia="en-US"/>
        </w:rPr>
        <w:lastRenderedPageBreak/>
        <mc:AlternateContent>
          <mc:Choice Requires="wps">
            <w:drawing>
              <wp:inline distT="0" distB="0" distL="0" distR="0" wp14:anchorId="61E89C4D" wp14:editId="2348D9C7">
                <wp:extent cx="5939790" cy="3636010"/>
                <wp:effectExtent l="0" t="0" r="22860" b="21590"/>
                <wp:docPr id="4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3636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F7707" w14:textId="77777777" w:rsidR="00B74E1E" w:rsidRDefault="00B74E1E" w:rsidP="00B74E1E">
                            <w:pPr>
                              <w:spacing w:line="360" w:lineRule="auto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Key = 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4] + X[2] - X[3] % Y</w:t>
                            </w:r>
                          </w:p>
                          <w:p w14:paraId="46D5FBD8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</w:p>
                          <w:p w14:paraId="1A2B5F11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the hash table index that will store the data</w:t>
                            </w:r>
                          </w:p>
                          <w:p w14:paraId="0CEAE19A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X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ID of the Movie that will be stored</w:t>
                            </w:r>
                          </w:p>
                          <w:p w14:paraId="29DD7CEE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Y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size of the hash table (100)</w:t>
                            </w:r>
                          </w:p>
                          <w:p w14:paraId="310E81D7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</w:p>
                          <w:p w14:paraId="1497E49B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lang w:val="en-ID"/>
                              </w:rPr>
                              <w:t>Example</w:t>
                            </w:r>
                            <w:r>
                              <w:rPr>
                                <w:lang w:val="en-ID"/>
                              </w:rPr>
                              <w:t>:</w:t>
                            </w:r>
                          </w:p>
                          <w:p w14:paraId="2229DD6F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Movie Id</w:t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RE001</w:t>
                            </w:r>
                          </w:p>
                          <w:p w14:paraId="3B20BDF9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Size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100</w:t>
                            </w:r>
                          </w:p>
                          <w:p w14:paraId="7224BA58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Key</w:t>
                            </w: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(49 + 48 – 48) % 100</w:t>
                            </w:r>
                          </w:p>
                          <w:p w14:paraId="060DA75A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ab/>
                            </w:r>
                            <w:r>
                              <w:rPr>
                                <w:lang w:val="en-ID"/>
                              </w:rPr>
                              <w:tab/>
                              <w:t>: 49</w:t>
                            </w:r>
                          </w:p>
                          <w:p w14:paraId="54D9D207" w14:textId="77777777" w:rsidR="00B74E1E" w:rsidRDefault="00B74E1E" w:rsidP="00B74E1E">
                            <w:pPr>
                              <w:spacing w:line="360" w:lineRule="auto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Then the order data will store at index 49 of hash table</w:t>
                            </w:r>
                          </w:p>
                          <w:p w14:paraId="435B486F" w14:textId="77777777" w:rsidR="00B74E1E" w:rsidRDefault="00B74E1E" w:rsidP="00B74E1E">
                            <w:pPr>
                              <w:spacing w:line="360" w:lineRule="auto"/>
                              <w:rPr>
                                <w:i/>
                                <w:iCs/>
                                <w:lang w:val="en-ID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ID"/>
                              </w:rPr>
                              <w:t>P.s for each character on X is based on ASCII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E89C4D" id="Text Box 10" o:spid="_x0000_s1027" type="#_x0000_t202" style="width:467.7pt;height:28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" strokeweight="1pt">
                <v:textbox style="mso-fit-shape-to-text:t">
                  <w:txbxContent>
                    <w:p w14:paraId="1C8F7707" w14:textId="77777777" w:rsidR="00B74E1E" w:rsidRDefault="00B74E1E" w:rsidP="00B74E1E">
                      <w:pPr>
                        <w:spacing w:line="360" w:lineRule="auto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Key = </w:t>
                      </w:r>
                      <w:proofErr w:type="gramStart"/>
                      <w:r>
                        <w:rPr>
                          <w:lang w:val="en-ID"/>
                        </w:rPr>
                        <w:t>X[</w:t>
                      </w:r>
                      <w:proofErr w:type="gramEnd"/>
                      <w:r>
                        <w:rPr>
                          <w:lang w:val="en-ID"/>
                        </w:rPr>
                        <w:t>4] + X[2] - X[3] % Y</w:t>
                      </w:r>
                    </w:p>
                    <w:p w14:paraId="46D5FBD8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</w:p>
                    <w:p w14:paraId="1A2B5F11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  <w:t>: the hash table index that will store the data</w:t>
                      </w:r>
                    </w:p>
                    <w:p w14:paraId="0CEAE19A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X</w:t>
                      </w:r>
                      <w:r>
                        <w:rPr>
                          <w:lang w:val="en-ID"/>
                        </w:rPr>
                        <w:tab/>
                        <w:t>: ID of the Movie that will be stored</w:t>
                      </w:r>
                    </w:p>
                    <w:p w14:paraId="29DD7CEE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Y</w:t>
                      </w:r>
                      <w:r>
                        <w:rPr>
                          <w:lang w:val="en-ID"/>
                        </w:rPr>
                        <w:tab/>
                        <w:t>: size of the hash table (100)</w:t>
                      </w:r>
                    </w:p>
                    <w:p w14:paraId="310E81D7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</w:p>
                    <w:p w14:paraId="1497E49B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b/>
                          <w:lang w:val="en-ID"/>
                        </w:rPr>
                        <w:t>Example</w:t>
                      </w:r>
                      <w:r>
                        <w:rPr>
                          <w:lang w:val="en-ID"/>
                        </w:rPr>
                        <w:t>:</w:t>
                      </w:r>
                    </w:p>
                    <w:p w14:paraId="2229DD6F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Movie Id</w:t>
                      </w:r>
                      <w:r>
                        <w:rPr>
                          <w:lang w:val="en-ID"/>
                        </w:rPr>
                        <w:tab/>
                        <w:t>: RE001</w:t>
                      </w:r>
                    </w:p>
                    <w:p w14:paraId="3B20BDF9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Size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100</w:t>
                      </w:r>
                    </w:p>
                    <w:p w14:paraId="7224BA58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Key</w:t>
                      </w: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(49 + 48 – 48) % 100</w:t>
                      </w:r>
                    </w:p>
                    <w:p w14:paraId="060DA75A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ab/>
                      </w:r>
                      <w:r>
                        <w:rPr>
                          <w:lang w:val="en-ID"/>
                        </w:rPr>
                        <w:tab/>
                        <w:t>: 49</w:t>
                      </w:r>
                    </w:p>
                    <w:p w14:paraId="54D9D207" w14:textId="77777777" w:rsidR="00B74E1E" w:rsidRDefault="00B74E1E" w:rsidP="00B74E1E">
                      <w:pPr>
                        <w:spacing w:line="360" w:lineRule="auto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Then the order data will store at index 49 of hash table</w:t>
                      </w:r>
                    </w:p>
                    <w:p w14:paraId="435B486F" w14:textId="77777777" w:rsidR="00B74E1E" w:rsidRDefault="00B74E1E" w:rsidP="00B74E1E">
                      <w:pPr>
                        <w:spacing w:line="360" w:lineRule="auto"/>
                        <w:rPr>
                          <w:i/>
                          <w:iCs/>
                          <w:lang w:val="en-ID"/>
                        </w:rPr>
                      </w:pPr>
                      <w:r>
                        <w:rPr>
                          <w:i/>
                          <w:iCs/>
                          <w:lang w:val="en-ID"/>
                        </w:rPr>
                        <w:t>P.s for each character on X is based on ASCII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C87E60" w14:textId="77777777" w:rsidR="00B74E1E" w:rsidRPr="00B74E1E" w:rsidRDefault="00B74E1E" w:rsidP="006775B7">
      <w:pPr>
        <w:keepNext/>
        <w:spacing w:after="1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74E1E">
        <w:rPr>
          <w:rFonts w:eastAsia="Times New Roman"/>
          <w:i/>
          <w:sz w:val="18"/>
          <w:szCs w:val="22"/>
          <w:lang w:val="en-ID" w:eastAsia="en-US"/>
        </w:rPr>
        <w:t>Figure 4. Hash Function</w:t>
      </w:r>
    </w:p>
    <w:p w14:paraId="75A4F4D9" w14:textId="77777777" w:rsidR="00B74E1E" w:rsidRPr="00B74E1E" w:rsidRDefault="00B74E1E" w:rsidP="00B74E1E">
      <w:pPr>
        <w:rPr>
          <w:rFonts w:eastAsia="Times New Roman"/>
          <w:lang w:val="en-ID" w:eastAsia="en-US"/>
        </w:rPr>
      </w:pPr>
    </w:p>
    <w:p w14:paraId="54523014" w14:textId="77777777" w:rsidR="00B74E1E" w:rsidRPr="00B74E1E" w:rsidRDefault="00B74E1E" w:rsidP="00B74E1E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If the user choose </w:t>
      </w:r>
      <w:r w:rsidRPr="00B74E1E">
        <w:rPr>
          <w:rFonts w:eastAsia="Times New Roman"/>
          <w:b/>
          <w:lang w:val="en-ID" w:eastAsia="en-US"/>
        </w:rPr>
        <w:t>menu 2</w:t>
      </w:r>
      <w:r w:rsidRPr="00B74E1E">
        <w:rPr>
          <w:rFonts w:eastAsia="Times New Roman"/>
          <w:lang w:val="en-ID" w:eastAsia="en-US"/>
        </w:rPr>
        <w:t xml:space="preserve"> (</w:t>
      </w:r>
      <w:r w:rsidRPr="00B74E1E">
        <w:rPr>
          <w:rFonts w:eastAsia="Times New Roman"/>
          <w:b/>
          <w:bCs/>
          <w:lang w:val="en-ID" w:eastAsia="en-US"/>
        </w:rPr>
        <w:t>View Movies</w:t>
      </w:r>
      <w:r w:rsidRPr="00B74E1E">
        <w:rPr>
          <w:rFonts w:eastAsia="Times New Roman"/>
          <w:lang w:val="en-ID" w:eastAsia="en-US"/>
        </w:rPr>
        <w:t xml:space="preserve">), then: </w:t>
      </w:r>
    </w:p>
    <w:p w14:paraId="700B43DB" w14:textId="77777777" w:rsidR="00B74E1E" w:rsidRPr="00B74E1E" w:rsidRDefault="00B74E1E" w:rsidP="00B74E1E">
      <w:pPr>
        <w:numPr>
          <w:ilvl w:val="0"/>
          <w:numId w:val="16"/>
        </w:numPr>
        <w:spacing w:after="240" w:line="360" w:lineRule="auto"/>
        <w:contextualSpacing/>
        <w:jc w:val="both"/>
        <w:rPr>
          <w:rFonts w:eastAsia="Times New Roman"/>
          <w:b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The program will </w:t>
      </w:r>
      <w:r w:rsidRPr="00B74E1E">
        <w:rPr>
          <w:rFonts w:eastAsia="Times New Roman"/>
          <w:b/>
          <w:lang w:val="en-ID" w:eastAsia="en-US"/>
        </w:rPr>
        <w:t>show all the movie list</w:t>
      </w:r>
      <w:r w:rsidRPr="00B74E1E">
        <w:rPr>
          <w:rFonts w:eastAsia="Times New Roman"/>
          <w:lang w:val="en-ID" w:eastAsia="en-US"/>
        </w:rPr>
        <w:t xml:space="preserve">. If there are no movie yet or the list is empty, then the program </w:t>
      </w:r>
      <w:r w:rsidRPr="00B74E1E">
        <w:rPr>
          <w:rFonts w:eastAsia="Times New Roman"/>
          <w:b/>
          <w:lang w:val="en-ID" w:eastAsia="en-US"/>
        </w:rPr>
        <w:t>should show no order message</w:t>
      </w:r>
      <w:r w:rsidRPr="00B74E1E">
        <w:rPr>
          <w:rFonts w:eastAsia="Times New Roman"/>
          <w:lang w:val="en-ID" w:eastAsia="en-US"/>
        </w:rPr>
        <w:t xml:space="preserve"> “</w:t>
      </w:r>
      <w:r w:rsidRPr="00B74E1E">
        <w:rPr>
          <w:rFonts w:eastAsia="Times New Roman"/>
          <w:b/>
          <w:lang w:val="en-ID" w:eastAsia="en-US"/>
        </w:rPr>
        <w:t>No Data !!!</w:t>
      </w:r>
      <w:r w:rsidRPr="00B74E1E">
        <w:rPr>
          <w:rFonts w:eastAsia="Times New Roman"/>
          <w:lang w:val="en-ID" w:eastAsia="en-US"/>
        </w:rPr>
        <w:t xml:space="preserve">” and </w:t>
      </w:r>
      <w:r w:rsidRPr="00B74E1E">
        <w:rPr>
          <w:rFonts w:eastAsia="Times New Roman"/>
          <w:b/>
          <w:lang w:val="en-ID" w:eastAsia="en-US"/>
        </w:rPr>
        <w:t>redirect</w:t>
      </w:r>
      <w:r w:rsidRPr="00B74E1E">
        <w:rPr>
          <w:rFonts w:eastAsia="Times New Roman"/>
          <w:lang w:val="en-ID" w:eastAsia="en-US"/>
        </w:rPr>
        <w:t xml:space="preserve"> user back to menu page</w:t>
      </w:r>
    </w:p>
    <w:p w14:paraId="7B372B88" w14:textId="77777777" w:rsidR="00B74E1E" w:rsidRPr="00B74E1E" w:rsidRDefault="00B74E1E" w:rsidP="00B74E1E">
      <w:pPr>
        <w:spacing w:line="360" w:lineRule="auto"/>
        <w:ind w:left="360"/>
        <w:jc w:val="center"/>
        <w:rPr>
          <w:rFonts w:eastAsia="Times New Roman"/>
          <w:szCs w:val="22"/>
          <w:lang w:val="en-ID" w:eastAsia="en-US"/>
        </w:rPr>
      </w:pPr>
      <w:r w:rsidRPr="00B74E1E">
        <w:rPr>
          <w:rFonts w:eastAsia="Times New Roman"/>
          <w:noProof/>
          <w:lang w:val="en-ID" w:eastAsia="en-US"/>
        </w:rPr>
        <w:drawing>
          <wp:inline distT="0" distB="0" distL="0" distR="0" wp14:anchorId="15A17586" wp14:editId="6E26518B">
            <wp:extent cx="5947410" cy="1733550"/>
            <wp:effectExtent l="19050" t="19050" r="15240" b="19050"/>
            <wp:docPr id="51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" t="5490" r="27800" b="14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335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E8DEDBB" w14:textId="77777777" w:rsidR="00B74E1E" w:rsidRPr="00B74E1E" w:rsidRDefault="00B74E1E" w:rsidP="00B74E1E">
      <w:pPr>
        <w:spacing w:line="360" w:lineRule="auto"/>
        <w:ind w:left="360"/>
        <w:jc w:val="center"/>
        <w:rPr>
          <w:rFonts w:eastAsia="Times New Roman"/>
          <w:i/>
          <w:iCs/>
          <w:sz w:val="18"/>
          <w:szCs w:val="18"/>
          <w:lang w:val="en-ID" w:eastAsia="en-US"/>
        </w:rPr>
      </w:pPr>
      <w:r w:rsidRPr="00B74E1E">
        <w:rPr>
          <w:rFonts w:eastAsia="Times New Roman"/>
          <w:i/>
          <w:iCs/>
          <w:sz w:val="18"/>
          <w:szCs w:val="18"/>
          <w:lang w:val="en-ID" w:eastAsia="en-US"/>
        </w:rPr>
        <w:t>Figure 5. No Movie Yet</w:t>
      </w:r>
    </w:p>
    <w:p w14:paraId="75E5D301" w14:textId="77777777" w:rsidR="00B74E1E" w:rsidRPr="00B74E1E" w:rsidRDefault="00B74E1E" w:rsidP="00B74E1E">
      <w:pPr>
        <w:spacing w:line="360" w:lineRule="auto"/>
        <w:rPr>
          <w:rFonts w:eastAsia="Times New Roman"/>
          <w:b/>
          <w:i/>
          <w:iCs/>
          <w:sz w:val="18"/>
          <w:szCs w:val="18"/>
          <w:lang w:val="en-ID" w:eastAsia="en-US"/>
        </w:rPr>
      </w:pPr>
    </w:p>
    <w:p w14:paraId="0CDCD6C9" w14:textId="77777777" w:rsidR="00B74E1E" w:rsidRPr="00B74E1E" w:rsidRDefault="00B74E1E" w:rsidP="00B74E1E">
      <w:pPr>
        <w:numPr>
          <w:ilvl w:val="0"/>
          <w:numId w:val="16"/>
        </w:numPr>
        <w:spacing w:after="240"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>Otherwise, the program will show all the movie.</w:t>
      </w:r>
    </w:p>
    <w:p w14:paraId="0F289598" w14:textId="77777777" w:rsidR="00B74E1E" w:rsidRPr="00B74E1E" w:rsidRDefault="00B74E1E" w:rsidP="00B74E1E">
      <w:pPr>
        <w:spacing w:after="240" w:line="360" w:lineRule="auto"/>
        <w:ind w:left="360"/>
        <w:jc w:val="center"/>
        <w:rPr>
          <w:rFonts w:eastAsia="Times New Roman"/>
          <w:i/>
          <w:iCs/>
          <w:sz w:val="18"/>
          <w:szCs w:val="18"/>
          <w:lang w:val="en-ID" w:eastAsia="en-US"/>
        </w:rPr>
      </w:pPr>
      <w:r w:rsidRPr="00B74E1E">
        <w:rPr>
          <w:rFonts w:eastAsia="Times New Roman"/>
          <w:noProof/>
          <w:lang w:val="en-ID" w:eastAsia="en-US"/>
        </w:rPr>
        <w:lastRenderedPageBreak/>
        <w:drawing>
          <wp:inline distT="0" distB="0" distL="0" distR="0" wp14:anchorId="4F1346B8" wp14:editId="318CD92F">
            <wp:extent cx="5947410" cy="2941955"/>
            <wp:effectExtent l="19050" t="19050" r="15240" b="10795"/>
            <wp:docPr id="52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b="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419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74E1E">
        <w:rPr>
          <w:rFonts w:eastAsia="Times New Roman"/>
          <w:i/>
          <w:iCs/>
          <w:sz w:val="18"/>
          <w:szCs w:val="18"/>
          <w:lang w:val="en-ID" w:eastAsia="en-US"/>
        </w:rPr>
        <w:t>Figure 6. Show movie list</w:t>
      </w:r>
    </w:p>
    <w:p w14:paraId="22FFA104" w14:textId="77777777" w:rsidR="00B74E1E" w:rsidRPr="00B74E1E" w:rsidRDefault="00B74E1E" w:rsidP="00B74E1E">
      <w:pPr>
        <w:rPr>
          <w:rFonts w:eastAsia="Times New Roman"/>
          <w:lang w:val="en-ID" w:eastAsia="en-US"/>
        </w:rPr>
      </w:pPr>
    </w:p>
    <w:p w14:paraId="43D0E427" w14:textId="77777777" w:rsidR="00B74E1E" w:rsidRPr="00B74E1E" w:rsidRDefault="00B74E1E" w:rsidP="00B74E1E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If the user choose </w:t>
      </w:r>
      <w:r w:rsidRPr="00B74E1E">
        <w:rPr>
          <w:rFonts w:eastAsia="Times New Roman"/>
          <w:b/>
          <w:lang w:val="en-ID" w:eastAsia="en-US"/>
        </w:rPr>
        <w:t>menu 3</w:t>
      </w:r>
      <w:r w:rsidRPr="00B74E1E">
        <w:rPr>
          <w:rFonts w:eastAsia="Times New Roman"/>
          <w:lang w:val="en-ID" w:eastAsia="en-US"/>
        </w:rPr>
        <w:t xml:space="preserve"> (</w:t>
      </w:r>
      <w:r w:rsidRPr="00B74E1E">
        <w:rPr>
          <w:rFonts w:eastAsia="Times New Roman"/>
          <w:b/>
          <w:bCs/>
          <w:lang w:val="en-ID" w:eastAsia="en-US"/>
        </w:rPr>
        <w:t>Delete Movie</w:t>
      </w:r>
      <w:r w:rsidRPr="00B74E1E">
        <w:rPr>
          <w:rFonts w:eastAsia="Times New Roman"/>
          <w:lang w:val="en-ID" w:eastAsia="en-US"/>
        </w:rPr>
        <w:t xml:space="preserve">), then: </w:t>
      </w:r>
    </w:p>
    <w:p w14:paraId="3FCD93DE" w14:textId="5EFC18C5" w:rsidR="00B74E1E" w:rsidRPr="00B74E1E" w:rsidRDefault="00B74E1E" w:rsidP="00B74E1E">
      <w:pPr>
        <w:numPr>
          <w:ilvl w:val="0"/>
          <w:numId w:val="17"/>
        </w:numPr>
        <w:spacing w:after="240" w:line="360" w:lineRule="auto"/>
        <w:ind w:left="709"/>
        <w:contextualSpacing/>
        <w:jc w:val="both"/>
        <w:rPr>
          <w:rFonts w:eastAsia="Times New Roman"/>
          <w:b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The program will </w:t>
      </w:r>
      <w:r w:rsidRPr="00B74E1E">
        <w:rPr>
          <w:rFonts w:eastAsia="Times New Roman"/>
          <w:b/>
          <w:lang w:val="en-ID" w:eastAsia="en-US"/>
        </w:rPr>
        <w:t>show all the movie list</w:t>
      </w:r>
      <w:r w:rsidRPr="00B74E1E">
        <w:rPr>
          <w:rFonts w:eastAsia="Times New Roman"/>
          <w:lang w:val="en-ID" w:eastAsia="en-US"/>
        </w:rPr>
        <w:t xml:space="preserve">. If there are no movie yet or the list is empty, then the program </w:t>
      </w:r>
      <w:r w:rsidRPr="00B74E1E">
        <w:rPr>
          <w:rFonts w:eastAsia="Times New Roman"/>
          <w:b/>
          <w:lang w:val="en-ID" w:eastAsia="en-US"/>
        </w:rPr>
        <w:t>should show no movie message</w:t>
      </w:r>
      <w:r w:rsidRPr="00B74E1E">
        <w:rPr>
          <w:rFonts w:eastAsia="Times New Roman"/>
          <w:lang w:val="en-ID" w:eastAsia="en-US"/>
        </w:rPr>
        <w:t xml:space="preserve"> and </w:t>
      </w:r>
      <w:r w:rsidRPr="00B74E1E">
        <w:rPr>
          <w:rFonts w:eastAsia="Times New Roman"/>
          <w:b/>
          <w:lang w:val="en-ID" w:eastAsia="en-US"/>
        </w:rPr>
        <w:t>redirect</w:t>
      </w:r>
      <w:r w:rsidRPr="00B74E1E">
        <w:rPr>
          <w:rFonts w:eastAsia="Times New Roman"/>
          <w:lang w:val="en-ID" w:eastAsia="en-US"/>
        </w:rPr>
        <w:t xml:space="preserve"> user back to menu page</w:t>
      </w:r>
    </w:p>
    <w:p w14:paraId="4CAE9479" w14:textId="77777777" w:rsidR="00B74E1E" w:rsidRPr="00B74E1E" w:rsidRDefault="00B74E1E" w:rsidP="00B74E1E">
      <w:pPr>
        <w:spacing w:line="360" w:lineRule="auto"/>
        <w:ind w:left="349"/>
        <w:jc w:val="center"/>
        <w:rPr>
          <w:rFonts w:eastAsia="Times New Roman"/>
          <w:b/>
          <w:lang w:val="en-ID" w:eastAsia="en-US"/>
        </w:rPr>
      </w:pPr>
      <w:r w:rsidRPr="00B74E1E">
        <w:rPr>
          <w:rFonts w:eastAsia="Times New Roman"/>
          <w:noProof/>
          <w:lang w:val="en-ID" w:eastAsia="en-US"/>
        </w:rPr>
        <w:drawing>
          <wp:inline distT="0" distB="0" distL="0" distR="0" wp14:anchorId="0374BFD6" wp14:editId="30F02D77">
            <wp:extent cx="5931535" cy="1725295"/>
            <wp:effectExtent l="19050" t="19050" r="12065" b="27305"/>
            <wp:docPr id="53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" b="15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2529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082C437" w14:textId="77777777" w:rsidR="00B74E1E" w:rsidRPr="00B74E1E" w:rsidRDefault="00B74E1E" w:rsidP="00B74E1E">
      <w:pPr>
        <w:spacing w:line="360" w:lineRule="auto"/>
        <w:ind w:left="349"/>
        <w:jc w:val="center"/>
        <w:rPr>
          <w:rFonts w:eastAsia="Times New Roman"/>
          <w:i/>
          <w:iCs/>
          <w:sz w:val="18"/>
          <w:szCs w:val="18"/>
          <w:lang w:val="en-ID" w:eastAsia="en-US"/>
        </w:rPr>
      </w:pPr>
      <w:r w:rsidRPr="00B74E1E">
        <w:rPr>
          <w:rFonts w:eastAsia="Times New Roman"/>
          <w:i/>
          <w:iCs/>
          <w:sz w:val="18"/>
          <w:szCs w:val="18"/>
          <w:lang w:val="en-ID" w:eastAsia="en-US"/>
        </w:rPr>
        <w:t>Figure 7. Remove Movie No Data</w:t>
      </w:r>
    </w:p>
    <w:p w14:paraId="13AE5F27" w14:textId="77777777" w:rsidR="00B74E1E" w:rsidRPr="00B74E1E" w:rsidRDefault="00B74E1E" w:rsidP="00B74E1E">
      <w:pPr>
        <w:spacing w:line="360" w:lineRule="auto"/>
        <w:ind w:left="349"/>
        <w:jc w:val="center"/>
        <w:rPr>
          <w:rFonts w:eastAsia="Times New Roman"/>
          <w:b/>
          <w:i/>
          <w:iCs/>
          <w:sz w:val="18"/>
          <w:szCs w:val="18"/>
          <w:lang w:val="en-ID" w:eastAsia="en-US"/>
        </w:rPr>
      </w:pPr>
    </w:p>
    <w:p w14:paraId="23852799" w14:textId="77777777" w:rsidR="00B74E1E" w:rsidRPr="00B74E1E" w:rsidRDefault="00B74E1E" w:rsidP="00B74E1E">
      <w:pPr>
        <w:numPr>
          <w:ilvl w:val="0"/>
          <w:numId w:val="17"/>
        </w:numPr>
        <w:spacing w:after="240" w:line="360" w:lineRule="auto"/>
        <w:ind w:left="709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Otherwise, the program will ask user to input the </w:t>
      </w:r>
      <w:r w:rsidRPr="00B74E1E">
        <w:rPr>
          <w:rFonts w:eastAsia="Times New Roman"/>
          <w:b/>
          <w:lang w:val="en-ID" w:eastAsia="en-US"/>
        </w:rPr>
        <w:t xml:space="preserve">movie id to delete </w:t>
      </w:r>
      <w:r w:rsidRPr="00B74E1E">
        <w:rPr>
          <w:rFonts w:eastAsia="Times New Roman"/>
          <w:bCs/>
          <w:lang w:val="en-ID" w:eastAsia="en-US"/>
        </w:rPr>
        <w:t xml:space="preserve">and </w:t>
      </w:r>
      <w:r w:rsidRPr="00B74E1E">
        <w:rPr>
          <w:rFonts w:eastAsia="Times New Roman"/>
          <w:b/>
          <w:lang w:val="en-ID" w:eastAsia="en-US"/>
        </w:rPr>
        <w:t xml:space="preserve">validate </w:t>
      </w:r>
      <w:r w:rsidRPr="00B74E1E">
        <w:rPr>
          <w:rFonts w:eastAsia="Times New Roman"/>
          <w:bCs/>
          <w:lang w:val="en-ID" w:eastAsia="en-US"/>
        </w:rPr>
        <w:t xml:space="preserve">that </w:t>
      </w:r>
      <w:r w:rsidRPr="00B74E1E">
        <w:rPr>
          <w:rFonts w:eastAsia="Times New Roman"/>
          <w:b/>
          <w:lang w:val="en-ID" w:eastAsia="en-US"/>
        </w:rPr>
        <w:t>movie ID must start with “AE”, “RE”, “CS” (case sensitive)</w:t>
      </w:r>
      <w:r w:rsidRPr="00B74E1E">
        <w:rPr>
          <w:rFonts w:eastAsia="Times New Roman"/>
          <w:lang w:val="en-ID" w:eastAsia="en-US"/>
        </w:rPr>
        <w:t>.</w:t>
      </w:r>
    </w:p>
    <w:p w14:paraId="464CD68C" w14:textId="77777777" w:rsidR="00B74E1E" w:rsidRPr="00B74E1E" w:rsidRDefault="00B74E1E" w:rsidP="00B74E1E">
      <w:pPr>
        <w:spacing w:line="360" w:lineRule="auto"/>
        <w:ind w:left="349"/>
        <w:jc w:val="center"/>
        <w:rPr>
          <w:rFonts w:eastAsia="Times New Roman"/>
          <w:lang w:val="en-ID" w:eastAsia="en-US"/>
        </w:rPr>
      </w:pPr>
      <w:r w:rsidRPr="00B74E1E">
        <w:rPr>
          <w:rFonts w:eastAsia="Times New Roman"/>
          <w:noProof/>
          <w:lang w:val="en-ID" w:eastAsia="en-US"/>
        </w:rPr>
        <w:lastRenderedPageBreak/>
        <w:drawing>
          <wp:inline distT="0" distB="0" distL="0" distR="0" wp14:anchorId="090CF4F7" wp14:editId="511E6D30">
            <wp:extent cx="5931535" cy="3315970"/>
            <wp:effectExtent l="19050" t="19050" r="12065" b="17780"/>
            <wp:docPr id="54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" r="-2" b="1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1597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CF9B05" w14:textId="77777777" w:rsidR="00B74E1E" w:rsidRPr="00B74E1E" w:rsidRDefault="00B74E1E" w:rsidP="00B74E1E">
      <w:pPr>
        <w:keepNext/>
        <w:spacing w:after="120"/>
        <w:jc w:val="center"/>
        <w:rPr>
          <w:rFonts w:eastAsia="Times New Roman"/>
          <w:i/>
          <w:sz w:val="18"/>
          <w:szCs w:val="22"/>
          <w:lang w:val="en-ID" w:eastAsia="en-US"/>
        </w:rPr>
      </w:pPr>
      <w:r w:rsidRPr="00B74E1E">
        <w:rPr>
          <w:rFonts w:eastAsia="Times New Roman"/>
          <w:i/>
          <w:sz w:val="18"/>
          <w:szCs w:val="22"/>
          <w:lang w:val="en-ID" w:eastAsia="en-US"/>
        </w:rPr>
        <w:t>Figure 8. Remove Movie ID Validation</w:t>
      </w:r>
    </w:p>
    <w:p w14:paraId="137AC059" w14:textId="77777777" w:rsidR="00B74E1E" w:rsidRPr="00B74E1E" w:rsidRDefault="00B74E1E" w:rsidP="00B74E1E">
      <w:pPr>
        <w:rPr>
          <w:rFonts w:eastAsia="Times New Roman"/>
          <w:lang w:val="en-ID" w:eastAsia="en-US"/>
        </w:rPr>
      </w:pPr>
    </w:p>
    <w:p w14:paraId="6731CC47" w14:textId="77777777" w:rsidR="00B74E1E" w:rsidRPr="00B74E1E" w:rsidRDefault="00B74E1E" w:rsidP="00B74E1E">
      <w:pPr>
        <w:numPr>
          <w:ilvl w:val="0"/>
          <w:numId w:val="16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>The program will</w:t>
      </w:r>
      <w:r w:rsidRPr="00B74E1E">
        <w:rPr>
          <w:rFonts w:eastAsia="Times New Roman"/>
          <w:b/>
          <w:lang w:val="en-ID" w:eastAsia="en-US"/>
        </w:rPr>
        <w:t xml:space="preserve"> search</w:t>
      </w:r>
      <w:r w:rsidRPr="00B74E1E">
        <w:rPr>
          <w:rFonts w:eastAsia="Times New Roman"/>
          <w:lang w:val="en-ID" w:eastAsia="en-US"/>
        </w:rPr>
        <w:t xml:space="preserve"> for the </w:t>
      </w:r>
      <w:r w:rsidRPr="00B74E1E">
        <w:rPr>
          <w:rFonts w:eastAsia="Times New Roman"/>
          <w:b/>
          <w:lang w:val="en-ID" w:eastAsia="en-US"/>
        </w:rPr>
        <w:t>specified movie (case sensitive)</w:t>
      </w:r>
      <w:r w:rsidRPr="00B74E1E">
        <w:rPr>
          <w:rFonts w:eastAsia="Times New Roman"/>
          <w:lang w:val="en-ID" w:eastAsia="en-US"/>
        </w:rPr>
        <w:t>.</w:t>
      </w:r>
    </w:p>
    <w:p w14:paraId="7C76B79A" w14:textId="76760E1F" w:rsidR="00B74E1E" w:rsidRPr="00B74E1E" w:rsidRDefault="00B74E1E" w:rsidP="00B74E1E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If the </w:t>
      </w:r>
      <w:r w:rsidRPr="00B74E1E">
        <w:rPr>
          <w:rFonts w:eastAsia="Times New Roman"/>
          <w:b/>
          <w:bCs/>
          <w:lang w:val="en-ID" w:eastAsia="en-US"/>
        </w:rPr>
        <w:t>movie</w:t>
      </w:r>
      <w:r w:rsidRPr="00B74E1E">
        <w:rPr>
          <w:rFonts w:eastAsia="Times New Roman"/>
          <w:b/>
          <w:lang w:val="en-ID" w:eastAsia="en-US"/>
        </w:rPr>
        <w:t xml:space="preserve"> id</w:t>
      </w:r>
      <w:r w:rsidRPr="00B74E1E">
        <w:rPr>
          <w:rFonts w:eastAsia="Times New Roman"/>
          <w:lang w:val="en-ID" w:eastAsia="en-US"/>
        </w:rPr>
        <w:t xml:space="preserve"> is </w:t>
      </w:r>
      <w:r w:rsidRPr="00B74E1E">
        <w:rPr>
          <w:rFonts w:eastAsia="Times New Roman"/>
          <w:b/>
          <w:lang w:val="en-ID" w:eastAsia="en-US"/>
        </w:rPr>
        <w:t>not found</w:t>
      </w:r>
      <w:r w:rsidRPr="00B74E1E">
        <w:rPr>
          <w:rFonts w:eastAsia="Times New Roman"/>
          <w:lang w:val="en-ID" w:eastAsia="en-US"/>
        </w:rPr>
        <w:t xml:space="preserve"> the program will </w:t>
      </w:r>
      <w:r w:rsidRPr="00B74E1E">
        <w:rPr>
          <w:rFonts w:eastAsia="Times New Roman"/>
          <w:b/>
          <w:lang w:val="en-ID" w:eastAsia="en-US"/>
        </w:rPr>
        <w:t>show</w:t>
      </w:r>
      <w:r w:rsidRPr="00B74E1E">
        <w:rPr>
          <w:rFonts w:eastAsia="Times New Roman"/>
          <w:lang w:val="en-ID" w:eastAsia="en-US"/>
        </w:rPr>
        <w:t xml:space="preserve"> the </w:t>
      </w:r>
      <w:r w:rsidR="00424221">
        <w:rPr>
          <w:rFonts w:eastAsia="Times New Roman"/>
          <w:b/>
          <w:bCs/>
          <w:lang w:val="en-ID" w:eastAsia="en-US"/>
        </w:rPr>
        <w:t>movie not found</w:t>
      </w:r>
      <w:r w:rsidRPr="00B74E1E">
        <w:rPr>
          <w:rFonts w:eastAsia="Times New Roman"/>
          <w:lang w:val="en-ID" w:eastAsia="en-US"/>
        </w:rPr>
        <w:t xml:space="preserve"> message and user </w:t>
      </w:r>
      <w:r w:rsidRPr="00B74E1E">
        <w:rPr>
          <w:rFonts w:eastAsia="Times New Roman"/>
          <w:b/>
          <w:lang w:val="en-ID" w:eastAsia="en-US"/>
        </w:rPr>
        <w:t>will be redirect back to menu page</w:t>
      </w:r>
      <w:r w:rsidRPr="00B74E1E">
        <w:rPr>
          <w:rFonts w:eastAsia="Times New Roman"/>
          <w:lang w:val="en-ID" w:eastAsia="en-US"/>
        </w:rPr>
        <w:t>.</w:t>
      </w:r>
    </w:p>
    <w:p w14:paraId="716E79CA" w14:textId="77777777" w:rsidR="00B74E1E" w:rsidRPr="00B74E1E" w:rsidRDefault="00B74E1E" w:rsidP="003069EA">
      <w:pPr>
        <w:spacing w:line="360" w:lineRule="auto"/>
        <w:ind w:left="349"/>
        <w:jc w:val="center"/>
        <w:rPr>
          <w:rFonts w:eastAsia="Times New Roman"/>
          <w:lang w:val="en-ID" w:eastAsia="en-US"/>
        </w:rPr>
      </w:pPr>
      <w:r w:rsidRPr="00B74E1E">
        <w:rPr>
          <w:rFonts w:eastAsia="Times New Roman"/>
          <w:noProof/>
          <w:lang w:val="en-ID" w:eastAsia="en-US"/>
        </w:rPr>
        <w:drawing>
          <wp:inline distT="0" distB="0" distL="0" distR="0" wp14:anchorId="174FB2E4" wp14:editId="678E903F">
            <wp:extent cx="5931535" cy="3260090"/>
            <wp:effectExtent l="19050" t="19050" r="12065" b="16510"/>
            <wp:docPr id="55" name="Picture 1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" t="2" b="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6009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433B7C" w14:textId="77777777" w:rsidR="00B74E1E" w:rsidRPr="00B74E1E" w:rsidRDefault="00B74E1E" w:rsidP="00B74E1E">
      <w:pPr>
        <w:spacing w:line="360" w:lineRule="auto"/>
        <w:ind w:left="720"/>
        <w:jc w:val="center"/>
        <w:rPr>
          <w:rFonts w:eastAsia="Times New Roman"/>
          <w:sz w:val="18"/>
          <w:szCs w:val="18"/>
          <w:lang w:val="en-ID" w:eastAsia="en-US"/>
        </w:rPr>
      </w:pPr>
      <w:r w:rsidRPr="00B74E1E">
        <w:rPr>
          <w:rFonts w:eastAsia="Times New Roman"/>
          <w:i/>
          <w:iCs/>
          <w:sz w:val="18"/>
          <w:szCs w:val="18"/>
          <w:lang w:val="en-ID" w:eastAsia="en-US"/>
        </w:rPr>
        <w:t>Figure 9. Movie Not Found Message</w:t>
      </w:r>
    </w:p>
    <w:p w14:paraId="4C4DDCB0" w14:textId="5E4E66DB" w:rsidR="00B74E1E" w:rsidRDefault="00B74E1E" w:rsidP="00B74E1E">
      <w:pPr>
        <w:jc w:val="center"/>
        <w:rPr>
          <w:rFonts w:eastAsia="Times New Roman"/>
          <w:sz w:val="18"/>
          <w:szCs w:val="18"/>
          <w:lang w:val="en-ID" w:eastAsia="en-US"/>
        </w:rPr>
      </w:pPr>
    </w:p>
    <w:p w14:paraId="00CCB6A1" w14:textId="4886F483" w:rsidR="001D0AD4" w:rsidRDefault="001D0AD4" w:rsidP="00B74E1E">
      <w:pPr>
        <w:jc w:val="center"/>
        <w:rPr>
          <w:rFonts w:eastAsia="Times New Roman"/>
          <w:sz w:val="18"/>
          <w:szCs w:val="18"/>
          <w:lang w:val="en-ID" w:eastAsia="en-US"/>
        </w:rPr>
      </w:pPr>
    </w:p>
    <w:p w14:paraId="7C5F1E01" w14:textId="680EFE8D" w:rsidR="001D0AD4" w:rsidRDefault="001D0AD4" w:rsidP="00B74E1E">
      <w:pPr>
        <w:jc w:val="center"/>
        <w:rPr>
          <w:rFonts w:eastAsia="Times New Roman"/>
          <w:sz w:val="18"/>
          <w:szCs w:val="18"/>
          <w:lang w:val="en-ID" w:eastAsia="en-US"/>
        </w:rPr>
      </w:pPr>
    </w:p>
    <w:p w14:paraId="22486089" w14:textId="77777777" w:rsidR="001D0AD4" w:rsidRPr="00B74E1E" w:rsidRDefault="001D0AD4" w:rsidP="00B74E1E">
      <w:pPr>
        <w:jc w:val="center"/>
        <w:rPr>
          <w:rFonts w:eastAsia="Times New Roman"/>
          <w:sz w:val="18"/>
          <w:szCs w:val="18"/>
          <w:lang w:val="en-ID" w:eastAsia="en-US"/>
        </w:rPr>
      </w:pPr>
    </w:p>
    <w:p w14:paraId="62182134" w14:textId="77777777" w:rsidR="00B74E1E" w:rsidRPr="00B74E1E" w:rsidRDefault="00B74E1E" w:rsidP="00B74E1E">
      <w:pPr>
        <w:numPr>
          <w:ilvl w:val="0"/>
          <w:numId w:val="18"/>
        </w:numPr>
        <w:spacing w:line="360" w:lineRule="auto"/>
        <w:ind w:left="1080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lastRenderedPageBreak/>
        <w:t xml:space="preserve">If the </w:t>
      </w:r>
      <w:r w:rsidRPr="00B74E1E">
        <w:rPr>
          <w:rFonts w:eastAsia="Times New Roman"/>
          <w:b/>
          <w:lang w:val="en-ID" w:eastAsia="en-US"/>
        </w:rPr>
        <w:t>movie id exists</w:t>
      </w:r>
      <w:r w:rsidRPr="00B74E1E">
        <w:rPr>
          <w:rFonts w:eastAsia="Times New Roman"/>
          <w:lang w:val="en-ID" w:eastAsia="en-US"/>
        </w:rPr>
        <w:t>, then:</w:t>
      </w:r>
    </w:p>
    <w:p w14:paraId="52BEBCDA" w14:textId="77777777" w:rsidR="00B74E1E" w:rsidRPr="00B74E1E" w:rsidRDefault="00B74E1E" w:rsidP="00B74E1E">
      <w:pPr>
        <w:numPr>
          <w:ilvl w:val="1"/>
          <w:numId w:val="18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>The program will</w:t>
      </w:r>
      <w:r w:rsidRPr="00B74E1E">
        <w:rPr>
          <w:rFonts w:eastAsia="Times New Roman"/>
          <w:b/>
          <w:lang w:val="en-ID" w:eastAsia="en-US"/>
        </w:rPr>
        <w:t xml:space="preserve"> remove</w:t>
      </w:r>
      <w:r w:rsidRPr="00B74E1E">
        <w:rPr>
          <w:rFonts w:eastAsia="Times New Roman"/>
          <w:lang w:val="en-ID" w:eastAsia="en-US"/>
        </w:rPr>
        <w:t xml:space="preserve"> the </w:t>
      </w:r>
      <w:r w:rsidRPr="00B74E1E">
        <w:rPr>
          <w:rFonts w:eastAsia="Times New Roman"/>
          <w:b/>
          <w:lang w:val="en-ID" w:eastAsia="en-US"/>
        </w:rPr>
        <w:t>movie data</w:t>
      </w:r>
      <w:r w:rsidRPr="00B74E1E">
        <w:rPr>
          <w:rFonts w:eastAsia="Times New Roman"/>
          <w:lang w:val="en-ID" w:eastAsia="en-US"/>
        </w:rPr>
        <w:t xml:space="preserve"> from the </w:t>
      </w:r>
      <w:r w:rsidRPr="00B74E1E">
        <w:rPr>
          <w:rFonts w:eastAsia="Times New Roman"/>
          <w:b/>
          <w:lang w:val="en-ID" w:eastAsia="en-US"/>
        </w:rPr>
        <w:t>chaining hash table</w:t>
      </w:r>
    </w:p>
    <w:p w14:paraId="7A5FE5C9" w14:textId="4831C7FA" w:rsidR="00B74E1E" w:rsidRPr="00B74E1E" w:rsidRDefault="00B74E1E" w:rsidP="00B74E1E">
      <w:pPr>
        <w:numPr>
          <w:ilvl w:val="1"/>
          <w:numId w:val="18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>The program will</w:t>
      </w:r>
      <w:r w:rsidRPr="00B74E1E">
        <w:rPr>
          <w:rFonts w:eastAsia="Times New Roman"/>
          <w:b/>
          <w:lang w:val="en-ID" w:eastAsia="en-US"/>
        </w:rPr>
        <w:t xml:space="preserve"> show </w:t>
      </w:r>
      <w:r w:rsidRPr="00B74E1E">
        <w:rPr>
          <w:rFonts w:eastAsia="Times New Roman"/>
          <w:bCs/>
          <w:lang w:val="en-ID" w:eastAsia="en-US"/>
        </w:rPr>
        <w:t xml:space="preserve">the </w:t>
      </w:r>
      <w:r w:rsidRPr="00B74E1E">
        <w:rPr>
          <w:rFonts w:eastAsia="Times New Roman"/>
          <w:b/>
          <w:lang w:val="en-ID" w:eastAsia="en-US"/>
        </w:rPr>
        <w:t>movie ID and title</w:t>
      </w:r>
    </w:p>
    <w:p w14:paraId="4BFF541E" w14:textId="77777777" w:rsidR="00B74E1E" w:rsidRPr="00B74E1E" w:rsidRDefault="00B74E1E" w:rsidP="00B74E1E">
      <w:pPr>
        <w:numPr>
          <w:ilvl w:val="1"/>
          <w:numId w:val="18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bCs/>
          <w:lang w:val="en-ID" w:eastAsia="en-US"/>
        </w:rPr>
        <w:t>The program</w:t>
      </w:r>
      <w:r w:rsidRPr="00B74E1E">
        <w:rPr>
          <w:rFonts w:eastAsia="Times New Roman"/>
          <w:b/>
          <w:lang w:val="en-ID" w:eastAsia="en-US"/>
        </w:rPr>
        <w:t xml:space="preserve"> </w:t>
      </w:r>
      <w:r w:rsidRPr="00B74E1E">
        <w:rPr>
          <w:rFonts w:eastAsia="Times New Roman"/>
          <w:bCs/>
          <w:lang w:val="en-ID" w:eastAsia="en-US"/>
        </w:rPr>
        <w:t>will</w:t>
      </w:r>
      <w:r w:rsidRPr="00B74E1E">
        <w:rPr>
          <w:rFonts w:eastAsia="Times New Roman"/>
          <w:b/>
          <w:lang w:val="en-ID" w:eastAsia="en-US"/>
        </w:rPr>
        <w:t xml:space="preserve"> redirect back to menu page</w:t>
      </w:r>
    </w:p>
    <w:p w14:paraId="1D4AE5BB" w14:textId="77777777" w:rsidR="00B74E1E" w:rsidRPr="00B74E1E" w:rsidRDefault="00B74E1E" w:rsidP="00B74E1E">
      <w:pPr>
        <w:spacing w:line="360" w:lineRule="auto"/>
        <w:jc w:val="center"/>
        <w:rPr>
          <w:rFonts w:eastAsia="Times New Roman"/>
          <w:lang w:val="en-ID" w:eastAsia="en-US"/>
        </w:rPr>
      </w:pPr>
      <w:r w:rsidRPr="00B74E1E">
        <w:rPr>
          <w:rFonts w:eastAsia="Times New Roman"/>
          <w:noProof/>
          <w:lang w:val="en-ID" w:eastAsia="en-US"/>
        </w:rPr>
        <w:drawing>
          <wp:inline distT="0" distB="0" distL="0" distR="0" wp14:anchorId="63409C4C" wp14:editId="40B90087">
            <wp:extent cx="5947410" cy="3411220"/>
            <wp:effectExtent l="19050" t="19050" r="15240" b="17780"/>
            <wp:docPr id="56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" r="-2" b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112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D5C00D0" w14:textId="77777777" w:rsidR="00B74E1E" w:rsidRPr="00B74E1E" w:rsidRDefault="00B74E1E" w:rsidP="00B74E1E">
      <w:pPr>
        <w:spacing w:line="360" w:lineRule="auto"/>
        <w:jc w:val="center"/>
        <w:rPr>
          <w:rFonts w:eastAsia="Times New Roman"/>
          <w:i/>
          <w:iCs/>
          <w:sz w:val="18"/>
          <w:szCs w:val="18"/>
          <w:lang w:val="en-ID" w:eastAsia="en-US"/>
        </w:rPr>
      </w:pPr>
      <w:r w:rsidRPr="00B74E1E">
        <w:rPr>
          <w:rFonts w:eastAsia="Times New Roman"/>
          <w:i/>
          <w:iCs/>
          <w:sz w:val="18"/>
          <w:szCs w:val="18"/>
          <w:lang w:val="en-ID" w:eastAsia="en-US"/>
        </w:rPr>
        <w:t>Figure 10. Successfully deleted movie message</w:t>
      </w:r>
    </w:p>
    <w:p w14:paraId="2CAB385E" w14:textId="77777777" w:rsidR="000F2FBE" w:rsidRPr="00B74E1E" w:rsidRDefault="000F2FBE" w:rsidP="00B74E1E">
      <w:pPr>
        <w:rPr>
          <w:rFonts w:eastAsia="Times New Roman"/>
          <w:i/>
          <w:iCs/>
          <w:lang w:val="en-ID" w:eastAsia="en-US"/>
        </w:rPr>
      </w:pPr>
    </w:p>
    <w:p w14:paraId="57F72556" w14:textId="7EBDB779" w:rsidR="002C43B6" w:rsidRDefault="00B74E1E" w:rsidP="004E31F2">
      <w:pPr>
        <w:numPr>
          <w:ilvl w:val="0"/>
          <w:numId w:val="12"/>
        </w:numPr>
        <w:spacing w:line="360" w:lineRule="auto"/>
        <w:contextualSpacing/>
        <w:jc w:val="both"/>
        <w:rPr>
          <w:rFonts w:eastAsia="Times New Roman"/>
          <w:lang w:val="en-ID" w:eastAsia="en-US"/>
        </w:rPr>
      </w:pPr>
      <w:r w:rsidRPr="00B74E1E">
        <w:rPr>
          <w:rFonts w:eastAsia="Times New Roman"/>
          <w:lang w:val="en-ID" w:eastAsia="en-US"/>
        </w:rPr>
        <w:t xml:space="preserve">If the user choose </w:t>
      </w:r>
      <w:r w:rsidRPr="00B74E1E">
        <w:rPr>
          <w:rFonts w:eastAsia="Times New Roman"/>
          <w:b/>
          <w:lang w:val="en-ID" w:eastAsia="en-US"/>
        </w:rPr>
        <w:t>menu 4</w:t>
      </w:r>
      <w:r w:rsidRPr="00B74E1E">
        <w:rPr>
          <w:rFonts w:eastAsia="Times New Roman"/>
          <w:lang w:val="en-ID" w:eastAsia="en-US"/>
        </w:rPr>
        <w:t xml:space="preserve"> (</w:t>
      </w:r>
      <w:r w:rsidRPr="00B74E1E">
        <w:rPr>
          <w:rFonts w:eastAsia="Times New Roman"/>
          <w:b/>
          <w:lang w:val="en-ID" w:eastAsia="en-US"/>
        </w:rPr>
        <w:t>Exit</w:t>
      </w:r>
      <w:r w:rsidRPr="00B74E1E">
        <w:rPr>
          <w:rFonts w:eastAsia="Times New Roman"/>
          <w:lang w:val="en-ID" w:eastAsia="en-US"/>
        </w:rPr>
        <w:t xml:space="preserve">), then the program will </w:t>
      </w:r>
      <w:r w:rsidRPr="00B74E1E">
        <w:rPr>
          <w:rFonts w:eastAsia="Times New Roman"/>
          <w:b/>
          <w:lang w:val="en-ID" w:eastAsia="en-US"/>
        </w:rPr>
        <w:t>exit</w:t>
      </w:r>
      <w:r w:rsidRPr="00B74E1E">
        <w:rPr>
          <w:rFonts w:eastAsia="Times New Roman"/>
          <w:lang w:val="en-ID" w:eastAsia="en-US"/>
        </w:rPr>
        <w:t>.</w:t>
      </w:r>
    </w:p>
    <w:p w14:paraId="4F348602" w14:textId="77777777" w:rsidR="000F49D5" w:rsidRPr="000F49D5" w:rsidRDefault="000F49D5" w:rsidP="000F49D5">
      <w:pPr>
        <w:spacing w:line="360" w:lineRule="auto"/>
        <w:contextualSpacing/>
        <w:jc w:val="both"/>
        <w:rPr>
          <w:rFonts w:eastAsia="Times New Roman"/>
          <w:lang w:val="en-ID" w:eastAsia="en-US"/>
        </w:rPr>
      </w:pPr>
    </w:p>
    <w:p w14:paraId="57673963" w14:textId="35057768" w:rsidR="00B74E1E" w:rsidRPr="00B74E1E" w:rsidRDefault="00B74E1E" w:rsidP="00B74E1E">
      <w:pPr>
        <w:spacing w:line="360" w:lineRule="auto"/>
        <w:jc w:val="center"/>
        <w:rPr>
          <w:rFonts w:eastAsia="Times New Roman"/>
          <w:b/>
          <w:lang w:val="en-ID" w:eastAsia="en-US"/>
        </w:rPr>
      </w:pPr>
      <w:r w:rsidRPr="00B74E1E">
        <w:rPr>
          <w:rFonts w:eastAsia="Times New Roman"/>
          <w:b/>
          <w:lang w:val="en-ID" w:eastAsia="en-US"/>
        </w:rPr>
        <w:t>Please run the EXE file to get more detail about the application</w:t>
      </w:r>
      <w:r w:rsidR="00B80010">
        <w:rPr>
          <w:rFonts w:eastAsia="Times New Roman"/>
          <w:b/>
          <w:lang w:val="en-ID" w:eastAsia="en-US"/>
        </w:rPr>
        <w:t>.</w:t>
      </w:r>
    </w:p>
    <w:p w14:paraId="16D13FD1" w14:textId="1FF2FD02" w:rsidR="00BC6DE8" w:rsidRDefault="00BC6DE8" w:rsidP="00B74E1E"/>
    <w:p w14:paraId="47E0E8C1" w14:textId="1A4E0257" w:rsidR="000F49D5" w:rsidRDefault="000F49D5" w:rsidP="00B74E1E"/>
    <w:p w14:paraId="3DBC8F5C" w14:textId="05D48867" w:rsidR="000F49D5" w:rsidRDefault="000F49D5" w:rsidP="00B74E1E"/>
    <w:p w14:paraId="458191F0" w14:textId="16C878B6" w:rsidR="000F49D5" w:rsidRDefault="000F49D5" w:rsidP="00B74E1E"/>
    <w:p w14:paraId="23CB8D66" w14:textId="52FC4D22" w:rsidR="000F49D5" w:rsidRDefault="000F49D5" w:rsidP="00B74E1E"/>
    <w:p w14:paraId="3427EB57" w14:textId="7A7C4836" w:rsidR="000F49D5" w:rsidRDefault="000F49D5" w:rsidP="00B74E1E"/>
    <w:p w14:paraId="0CEB3722" w14:textId="36AEBC0A" w:rsidR="000F49D5" w:rsidRDefault="000F49D5" w:rsidP="00B74E1E"/>
    <w:p w14:paraId="6870974F" w14:textId="42699D12" w:rsidR="000F49D5" w:rsidRDefault="000F49D5" w:rsidP="00B74E1E"/>
    <w:p w14:paraId="68BBA08A" w14:textId="010AC8A5" w:rsidR="000F49D5" w:rsidRDefault="000F49D5" w:rsidP="00B74E1E"/>
    <w:p w14:paraId="15C014BF" w14:textId="04E89CB6" w:rsidR="000F49D5" w:rsidRDefault="000F49D5" w:rsidP="00B74E1E"/>
    <w:p w14:paraId="6AD0AF5E" w14:textId="62E4A903" w:rsidR="000F49D5" w:rsidRDefault="000F49D5" w:rsidP="00B74E1E"/>
    <w:p w14:paraId="7934C40F" w14:textId="785269D5" w:rsidR="000F49D5" w:rsidRDefault="000F49D5" w:rsidP="00B74E1E"/>
    <w:p w14:paraId="0CB31049" w14:textId="4C847664" w:rsidR="000F49D5" w:rsidRDefault="000F49D5" w:rsidP="00B74E1E"/>
    <w:p w14:paraId="10BECB2C" w14:textId="02851F98" w:rsidR="000F49D5" w:rsidRDefault="000F49D5" w:rsidP="00B74E1E"/>
    <w:p w14:paraId="4819BE12" w14:textId="1E9D86B2" w:rsidR="000F49D5" w:rsidRDefault="000F49D5" w:rsidP="00B74E1E"/>
    <w:p w14:paraId="1C451017" w14:textId="20870964" w:rsidR="000F49D5" w:rsidRDefault="000F49D5" w:rsidP="00B74E1E"/>
    <w:p w14:paraId="777FFC4B" w14:textId="03FEC794" w:rsidR="000F49D5" w:rsidRDefault="000F49D5" w:rsidP="00B74E1E"/>
    <w:p w14:paraId="7727A2C3" w14:textId="77777777" w:rsidR="000F49D5" w:rsidRDefault="000F49D5" w:rsidP="000F49D5">
      <w:pPr>
        <w:spacing w:line="360" w:lineRule="auto"/>
        <w:jc w:val="both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lastRenderedPageBreak/>
        <w:t>Here are the rules that you must follow to create your project:</w:t>
      </w:r>
    </w:p>
    <w:p w14:paraId="469C0E8C" w14:textId="77777777" w:rsidR="000F49D5" w:rsidRPr="008968F1" w:rsidRDefault="000F49D5" w:rsidP="000F49D5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proofErr w:type="spellStart"/>
      <w:r w:rsidRPr="005F7D1E">
        <w:rPr>
          <w:b/>
        </w:rPr>
        <w:t>Sistem</w:t>
      </w:r>
      <w:proofErr w:type="spellEnd"/>
      <w:r w:rsidRPr="005F7D1E">
        <w:rPr>
          <w:b/>
        </w:rPr>
        <w:t xml:space="preserve"> </w:t>
      </w:r>
      <w:proofErr w:type="spellStart"/>
      <w:r w:rsidRPr="005F7D1E">
        <w:rPr>
          <w:b/>
        </w:rPr>
        <w:t>Praktikum</w:t>
      </w:r>
      <w:proofErr w:type="spellEnd"/>
      <w:r>
        <w:rPr>
          <w:b/>
        </w:rPr>
        <w:t xml:space="preserve"> </w:t>
      </w:r>
      <w:r>
        <w:t xml:space="preserve">that can be downloaded from </w:t>
      </w:r>
      <w:proofErr w:type="spellStart"/>
      <w:r>
        <w:t>Binusmaya</w:t>
      </w:r>
      <w:proofErr w:type="spellEnd"/>
    </w:p>
    <w:p w14:paraId="6BE6E680" w14:textId="77777777" w:rsidR="000F49D5" w:rsidRPr="00B92A72" w:rsidRDefault="000F49D5" w:rsidP="000F49D5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techniques taught during practicum</w:t>
      </w:r>
    </w:p>
    <w:p w14:paraId="1425ADF2" w14:textId="77777777" w:rsidR="000F49D5" w:rsidRPr="00B92A72" w:rsidRDefault="000F49D5" w:rsidP="000F49D5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proofErr w:type="spellStart"/>
      <w:r w:rsidRPr="00B92A72">
        <w:rPr>
          <w:b/>
        </w:rPr>
        <w:t>Sistem</w:t>
      </w:r>
      <w:proofErr w:type="spellEnd"/>
      <w:r w:rsidRPr="00B92A72">
        <w:rPr>
          <w:b/>
        </w:rPr>
        <w:t xml:space="preserve"> </w:t>
      </w:r>
      <w:proofErr w:type="spellStart"/>
      <w:r w:rsidRPr="00B92A72">
        <w:rPr>
          <w:b/>
        </w:rPr>
        <w:t>Praktikum</w:t>
      </w:r>
      <w:proofErr w:type="spellEnd"/>
      <w:r w:rsidRPr="00B92A72">
        <w:rPr>
          <w:b/>
        </w:rPr>
        <w:t xml:space="preserve"> </w:t>
      </w:r>
      <w:r w:rsidRPr="00B92A72">
        <w:t xml:space="preserve">that can be downloaded from </w:t>
      </w:r>
      <w:proofErr w:type="spellStart"/>
      <w:r w:rsidRPr="00B92A72">
        <w:t>Binusmaya</w:t>
      </w:r>
      <w:proofErr w:type="spellEnd"/>
    </w:p>
    <w:p w14:paraId="048ED0B2" w14:textId="77777777" w:rsidR="000F49D5" w:rsidRPr="00B92A72" w:rsidRDefault="000F49D5" w:rsidP="000F49D5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75E8DD7B" w14:textId="77777777" w:rsidR="000F49D5" w:rsidRPr="003C0C93" w:rsidRDefault="000F49D5" w:rsidP="000F49D5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0185A6F5" w14:textId="77777777" w:rsidR="000F49D5" w:rsidRPr="003C0C93" w:rsidRDefault="000F49D5" w:rsidP="000F49D5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7F62AE70" w14:textId="77777777" w:rsidR="000F49D5" w:rsidRDefault="000F49D5" w:rsidP="000F49D5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771CC7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p w14:paraId="6F6B018E" w14:textId="77777777" w:rsidR="000F49D5" w:rsidRPr="00A32343" w:rsidRDefault="000F49D5" w:rsidP="00B74E1E"/>
    <w:sectPr w:rsidR="000F49D5" w:rsidRPr="00A32343" w:rsidSect="00DF217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075A1" w14:textId="77777777" w:rsidR="00BF52BE" w:rsidRDefault="00BF52BE" w:rsidP="00273E4A">
      <w:r>
        <w:separator/>
      </w:r>
    </w:p>
  </w:endnote>
  <w:endnote w:type="continuationSeparator" w:id="0">
    <w:p w14:paraId="79D96A41" w14:textId="77777777" w:rsidR="00BF52BE" w:rsidRDefault="00BF52B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0CF7" w14:textId="77777777" w:rsidR="00390242" w:rsidRDefault="003902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33240860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="00390242"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9281E" w14:textId="77777777" w:rsidR="00BF52BE" w:rsidRDefault="00BF52BE" w:rsidP="00273E4A">
      <w:r>
        <w:separator/>
      </w:r>
    </w:p>
  </w:footnote>
  <w:footnote w:type="continuationSeparator" w:id="0">
    <w:p w14:paraId="5A17E289" w14:textId="77777777" w:rsidR="00BF52BE" w:rsidRDefault="00BF52B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EE8D5" w14:textId="77777777" w:rsidR="00390242" w:rsidRDefault="003902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F5DCBF2" w:rsidR="005D0782" w:rsidRDefault="0014598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145980">
            <w:rPr>
              <w:b/>
              <w:sz w:val="20"/>
              <w:lang w:val="id-ID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66FC5"/>
    <w:multiLevelType w:val="hybridMultilevel"/>
    <w:tmpl w:val="89201A8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8471E3"/>
    <w:multiLevelType w:val="hybridMultilevel"/>
    <w:tmpl w:val="2BDE4E30"/>
    <w:lvl w:ilvl="0" w:tplc="F01A960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03439D"/>
    <w:multiLevelType w:val="hybridMultilevel"/>
    <w:tmpl w:val="76FC30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8A5368"/>
    <w:multiLevelType w:val="hybridMultilevel"/>
    <w:tmpl w:val="858A68F6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7B46A70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300C70"/>
    <w:multiLevelType w:val="hybridMultilevel"/>
    <w:tmpl w:val="289C73D8"/>
    <w:lvl w:ilvl="0" w:tplc="B7B664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410CB6"/>
    <w:multiLevelType w:val="hybridMultilevel"/>
    <w:tmpl w:val="5240CE3E"/>
    <w:lvl w:ilvl="0" w:tplc="DEA0596E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60322D"/>
    <w:multiLevelType w:val="hybridMultilevel"/>
    <w:tmpl w:val="13E0B894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7"/>
  </w:num>
  <w:num w:numId="5">
    <w:abstractNumId w:val="15"/>
  </w:num>
  <w:num w:numId="6">
    <w:abstractNumId w:val="11"/>
  </w:num>
  <w:num w:numId="7">
    <w:abstractNumId w:val="16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0706"/>
    <w:rsid w:val="00020F10"/>
    <w:rsid w:val="00034A76"/>
    <w:rsid w:val="00051154"/>
    <w:rsid w:val="00072DE7"/>
    <w:rsid w:val="000732DF"/>
    <w:rsid w:val="000A0C90"/>
    <w:rsid w:val="000A23D8"/>
    <w:rsid w:val="000A3F41"/>
    <w:rsid w:val="000B48A6"/>
    <w:rsid w:val="000B69D0"/>
    <w:rsid w:val="000C3015"/>
    <w:rsid w:val="000C456F"/>
    <w:rsid w:val="000F057A"/>
    <w:rsid w:val="000F1EBF"/>
    <w:rsid w:val="000F2FBE"/>
    <w:rsid w:val="000F3EB6"/>
    <w:rsid w:val="000F49D5"/>
    <w:rsid w:val="000F7CFC"/>
    <w:rsid w:val="000F7FC6"/>
    <w:rsid w:val="001128D4"/>
    <w:rsid w:val="00122BC2"/>
    <w:rsid w:val="00126822"/>
    <w:rsid w:val="001316B5"/>
    <w:rsid w:val="00131DAA"/>
    <w:rsid w:val="00134749"/>
    <w:rsid w:val="00145980"/>
    <w:rsid w:val="00145C2E"/>
    <w:rsid w:val="00150E94"/>
    <w:rsid w:val="00151847"/>
    <w:rsid w:val="0015698F"/>
    <w:rsid w:val="00182A2F"/>
    <w:rsid w:val="00183F26"/>
    <w:rsid w:val="001955A6"/>
    <w:rsid w:val="001A300E"/>
    <w:rsid w:val="001B3A2E"/>
    <w:rsid w:val="001B5C9A"/>
    <w:rsid w:val="001C12DB"/>
    <w:rsid w:val="001D0AD4"/>
    <w:rsid w:val="001D4810"/>
    <w:rsid w:val="001E4042"/>
    <w:rsid w:val="001E637E"/>
    <w:rsid w:val="001E7ABE"/>
    <w:rsid w:val="001F64B6"/>
    <w:rsid w:val="00200C4D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43B6"/>
    <w:rsid w:val="002C7FC0"/>
    <w:rsid w:val="002D1472"/>
    <w:rsid w:val="002D7F31"/>
    <w:rsid w:val="002E3324"/>
    <w:rsid w:val="003002A2"/>
    <w:rsid w:val="00305136"/>
    <w:rsid w:val="003054E4"/>
    <w:rsid w:val="003069EA"/>
    <w:rsid w:val="00320C87"/>
    <w:rsid w:val="00321362"/>
    <w:rsid w:val="00323347"/>
    <w:rsid w:val="003432E6"/>
    <w:rsid w:val="003439D3"/>
    <w:rsid w:val="00357554"/>
    <w:rsid w:val="0036420F"/>
    <w:rsid w:val="0036669F"/>
    <w:rsid w:val="00366844"/>
    <w:rsid w:val="00374718"/>
    <w:rsid w:val="0037553B"/>
    <w:rsid w:val="0038376D"/>
    <w:rsid w:val="00384C7B"/>
    <w:rsid w:val="00387D06"/>
    <w:rsid w:val="00390242"/>
    <w:rsid w:val="003A1788"/>
    <w:rsid w:val="003B1D05"/>
    <w:rsid w:val="003B27CC"/>
    <w:rsid w:val="003B5F77"/>
    <w:rsid w:val="003C07AD"/>
    <w:rsid w:val="003C0A29"/>
    <w:rsid w:val="003C1CE6"/>
    <w:rsid w:val="003C411B"/>
    <w:rsid w:val="003D7084"/>
    <w:rsid w:val="003E3E9D"/>
    <w:rsid w:val="003F71D2"/>
    <w:rsid w:val="004074A1"/>
    <w:rsid w:val="00420AFF"/>
    <w:rsid w:val="00422134"/>
    <w:rsid w:val="00424221"/>
    <w:rsid w:val="00434FFC"/>
    <w:rsid w:val="00446550"/>
    <w:rsid w:val="00446D31"/>
    <w:rsid w:val="0045325D"/>
    <w:rsid w:val="004564E4"/>
    <w:rsid w:val="004633AF"/>
    <w:rsid w:val="0046440B"/>
    <w:rsid w:val="004647DF"/>
    <w:rsid w:val="00470964"/>
    <w:rsid w:val="004716A8"/>
    <w:rsid w:val="00494E4C"/>
    <w:rsid w:val="004A2146"/>
    <w:rsid w:val="004A6F1F"/>
    <w:rsid w:val="004B47B5"/>
    <w:rsid w:val="004B6AFE"/>
    <w:rsid w:val="004C0F0C"/>
    <w:rsid w:val="004D176C"/>
    <w:rsid w:val="004E31F2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01B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775B7"/>
    <w:rsid w:val="006D1576"/>
    <w:rsid w:val="006D36BC"/>
    <w:rsid w:val="006F4D80"/>
    <w:rsid w:val="00701ECA"/>
    <w:rsid w:val="00720962"/>
    <w:rsid w:val="0072245D"/>
    <w:rsid w:val="00737595"/>
    <w:rsid w:val="00755DAF"/>
    <w:rsid w:val="00787247"/>
    <w:rsid w:val="007916C5"/>
    <w:rsid w:val="007955AD"/>
    <w:rsid w:val="007B5A6A"/>
    <w:rsid w:val="007C1C37"/>
    <w:rsid w:val="007D69ED"/>
    <w:rsid w:val="007E0EE7"/>
    <w:rsid w:val="00810737"/>
    <w:rsid w:val="00811C48"/>
    <w:rsid w:val="00813484"/>
    <w:rsid w:val="00815DB3"/>
    <w:rsid w:val="0083459F"/>
    <w:rsid w:val="0083780E"/>
    <w:rsid w:val="0085650E"/>
    <w:rsid w:val="008674E6"/>
    <w:rsid w:val="00872AF6"/>
    <w:rsid w:val="00876001"/>
    <w:rsid w:val="00876A58"/>
    <w:rsid w:val="008939EF"/>
    <w:rsid w:val="00894072"/>
    <w:rsid w:val="00895B8D"/>
    <w:rsid w:val="008B08C6"/>
    <w:rsid w:val="008B212E"/>
    <w:rsid w:val="008B335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B1084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6BB7"/>
    <w:rsid w:val="00B04C4C"/>
    <w:rsid w:val="00B17AD5"/>
    <w:rsid w:val="00B212C7"/>
    <w:rsid w:val="00B25A20"/>
    <w:rsid w:val="00B440FB"/>
    <w:rsid w:val="00B4674F"/>
    <w:rsid w:val="00B517FB"/>
    <w:rsid w:val="00B54DD9"/>
    <w:rsid w:val="00B67595"/>
    <w:rsid w:val="00B7140C"/>
    <w:rsid w:val="00B73AFD"/>
    <w:rsid w:val="00B74E1E"/>
    <w:rsid w:val="00B80010"/>
    <w:rsid w:val="00B81979"/>
    <w:rsid w:val="00B948DA"/>
    <w:rsid w:val="00B9609E"/>
    <w:rsid w:val="00BC6DE8"/>
    <w:rsid w:val="00BE0705"/>
    <w:rsid w:val="00BF2997"/>
    <w:rsid w:val="00BF52BE"/>
    <w:rsid w:val="00BF7C45"/>
    <w:rsid w:val="00C25F66"/>
    <w:rsid w:val="00C40B05"/>
    <w:rsid w:val="00C44051"/>
    <w:rsid w:val="00C525FC"/>
    <w:rsid w:val="00C56C03"/>
    <w:rsid w:val="00C57A8A"/>
    <w:rsid w:val="00C57FE8"/>
    <w:rsid w:val="00C6549A"/>
    <w:rsid w:val="00C8483C"/>
    <w:rsid w:val="00C915BF"/>
    <w:rsid w:val="00CA4294"/>
    <w:rsid w:val="00CB3B33"/>
    <w:rsid w:val="00CB736B"/>
    <w:rsid w:val="00CD4D42"/>
    <w:rsid w:val="00CD64BC"/>
    <w:rsid w:val="00CF11B0"/>
    <w:rsid w:val="00D22C95"/>
    <w:rsid w:val="00D30822"/>
    <w:rsid w:val="00D330E1"/>
    <w:rsid w:val="00D3685C"/>
    <w:rsid w:val="00D37E0D"/>
    <w:rsid w:val="00D47C75"/>
    <w:rsid w:val="00D51B7B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0FAD"/>
    <w:rsid w:val="00E642BF"/>
    <w:rsid w:val="00E660C4"/>
    <w:rsid w:val="00E83F0C"/>
    <w:rsid w:val="00E928F1"/>
    <w:rsid w:val="00EA30AB"/>
    <w:rsid w:val="00EB5190"/>
    <w:rsid w:val="00EB7CD4"/>
    <w:rsid w:val="00ED165A"/>
    <w:rsid w:val="00ED2696"/>
    <w:rsid w:val="00ED5890"/>
    <w:rsid w:val="00EF17AC"/>
    <w:rsid w:val="00F177A2"/>
    <w:rsid w:val="00F22A92"/>
    <w:rsid w:val="00F2595B"/>
    <w:rsid w:val="00F36E33"/>
    <w:rsid w:val="00F53807"/>
    <w:rsid w:val="00F712CE"/>
    <w:rsid w:val="00F80742"/>
    <w:rsid w:val="00F955DA"/>
    <w:rsid w:val="00FA15C0"/>
    <w:rsid w:val="00FA3EA1"/>
    <w:rsid w:val="00FA41A2"/>
    <w:rsid w:val="00FC245F"/>
    <w:rsid w:val="00FF3E04"/>
    <w:rsid w:val="00FF47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Default">
    <w:name w:val="Default"/>
    <w:rsid w:val="003E3E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4E1E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20</TotalTime>
  <Pages>9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61</cp:revision>
  <dcterms:created xsi:type="dcterms:W3CDTF">2021-01-20T08:42:00Z</dcterms:created>
  <dcterms:modified xsi:type="dcterms:W3CDTF">2021-01-25T07:42:00Z</dcterms:modified>
</cp:coreProperties>
</file>